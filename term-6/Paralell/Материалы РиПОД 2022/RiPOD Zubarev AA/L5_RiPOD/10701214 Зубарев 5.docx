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БЕЛОРУССКИЙ НАЦИОНАЛЬНЫЙ ТЕХНИЧЕСКИЙ УНИВЕРСИТЕТ</w:t>
      </w:r>
    </w:p>
    <w:p w:rsidR="008C2CDF" w:rsidRPr="002A7BCD" w:rsidRDefault="008C2CDF" w:rsidP="00843213">
      <w:pPr>
        <w:pStyle w:val="2"/>
        <w:ind w:firstLine="0"/>
        <w:jc w:val="center"/>
        <w:rPr>
          <w:lang w:val="ru-RU"/>
        </w:rPr>
      </w:pPr>
      <w:r w:rsidRPr="002A7BCD">
        <w:rPr>
          <w:lang w:val="ru-RU"/>
        </w:rPr>
        <w:t xml:space="preserve">Факультет </w:t>
      </w:r>
      <w:r w:rsidRPr="002A7BCD">
        <w:rPr>
          <w:noProof/>
          <w:lang w:val="ru-RU"/>
        </w:rPr>
        <w:t xml:space="preserve">информационных технологий </w:t>
      </w:r>
      <w:r w:rsidR="00843213" w:rsidRPr="002A7BCD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2A7BCD" w:rsidRDefault="008C2CDF" w:rsidP="00FE5357">
      <w:pPr>
        <w:ind w:firstLine="0"/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2A7BCD" w:rsidRDefault="008C2CDF" w:rsidP="008C2CDF">
      <w:pPr>
        <w:jc w:val="center"/>
        <w:rPr>
          <w:sz w:val="24"/>
          <w:lang w:val="ru-RU"/>
        </w:rPr>
      </w:pPr>
      <w:r w:rsidRPr="002A7BCD">
        <w:rPr>
          <w:sz w:val="24"/>
          <w:lang w:val="ru-RU"/>
        </w:rPr>
        <w:t>и автоматизированных систем</w:t>
      </w:r>
    </w:p>
    <w:p w:rsidR="008C2CDF" w:rsidRPr="002A7BCD" w:rsidRDefault="008C2CDF" w:rsidP="008C2CDF">
      <w:pPr>
        <w:rPr>
          <w:lang w:val="ru-RU"/>
        </w:rPr>
      </w:pPr>
    </w:p>
    <w:p w:rsidR="008C2CDF" w:rsidRPr="0063471C" w:rsidRDefault="008C2CDF" w:rsidP="0063471C">
      <w:pPr>
        <w:ind w:firstLine="0"/>
        <w:jc w:val="center"/>
        <w:rPr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802080">
        <w:rPr>
          <w:b/>
          <w:sz w:val="32"/>
          <w:lang w:val="ru-RU"/>
        </w:rPr>
        <w:t>5</w:t>
      </w:r>
    </w:p>
    <w:p w:rsidR="008C2CDF" w:rsidRPr="00FE5357" w:rsidRDefault="008C2CDF" w:rsidP="0063471C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 ”</w:t>
      </w:r>
      <w:r w:rsidR="0063471C">
        <w:rPr>
          <w:sz w:val="28"/>
          <w:lang w:val="ru-RU"/>
        </w:rPr>
        <w:t>Распределенная и параллельная обработка данных</w:t>
      </w:r>
      <w:r w:rsidRPr="00FE5357">
        <w:rPr>
          <w:sz w:val="28"/>
          <w:lang w:val="ru-RU"/>
        </w:rPr>
        <w:t>”</w:t>
      </w:r>
    </w:p>
    <w:p w:rsidR="008C2CDF" w:rsidRPr="008C2CDF" w:rsidRDefault="008C2CDF" w:rsidP="008C2CDF">
      <w:pPr>
        <w:rPr>
          <w:lang w:val="ru-RU"/>
        </w:rPr>
      </w:pPr>
    </w:p>
    <w:p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 xml:space="preserve">на тему: </w:t>
      </w:r>
      <w:r w:rsidRPr="00FE5357">
        <w:rPr>
          <w:b/>
          <w:i/>
          <w:sz w:val="28"/>
          <w:lang w:val="ru-RU"/>
        </w:rPr>
        <w:t>”</w:t>
      </w:r>
      <w:r w:rsidR="002C1506" w:rsidRPr="00E8679B">
        <w:rPr>
          <w:lang w:val="ru-RU"/>
        </w:rPr>
        <w:t xml:space="preserve"> </w:t>
      </w:r>
      <w:r w:rsidR="00802080" w:rsidRPr="00802080">
        <w:rPr>
          <w:b/>
          <w:i/>
          <w:sz w:val="28"/>
          <w:lang w:val="ru-RU"/>
        </w:rPr>
        <w:t>Свертывание гр</w:t>
      </w:r>
      <w:r w:rsidR="00802080">
        <w:rPr>
          <w:b/>
          <w:i/>
          <w:sz w:val="28"/>
          <w:lang w:val="ru-RU"/>
        </w:rPr>
        <w:t>афа распараллеленности операций</w:t>
      </w:r>
      <w:r w:rsidRPr="00FE5357">
        <w:rPr>
          <w:b/>
          <w:i/>
          <w:sz w:val="28"/>
          <w:lang w:val="ru-RU"/>
        </w:rPr>
        <w:t>”</w:t>
      </w:r>
    </w:p>
    <w:p w:rsidR="008C2CDF" w:rsidRPr="00FE5357" w:rsidRDefault="008C2CDF" w:rsidP="008C2CDF">
      <w:pPr>
        <w:rPr>
          <w:sz w:val="28"/>
          <w:lang w:val="ru-RU"/>
        </w:rPr>
      </w:pPr>
    </w:p>
    <w:p w:rsidR="008C2CDF" w:rsidRPr="002A7BCD" w:rsidRDefault="008C2CDF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2C1506" w:rsidRPr="002C1506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2A7BCD" w:rsidRPr="002A7BCD">
        <w:rPr>
          <w:sz w:val="28"/>
          <w:lang w:val="ru-RU"/>
        </w:rPr>
        <w:t>10701214</w:t>
      </w:r>
      <w:r w:rsidR="00E8679B" w:rsidRPr="00E8679B">
        <w:rPr>
          <w:sz w:val="28"/>
          <w:lang w:val="ru-RU"/>
        </w:rPr>
        <w:t xml:space="preserve"> </w:t>
      </w:r>
      <w:r w:rsidR="002A7BCD">
        <w:rPr>
          <w:sz w:val="28"/>
          <w:lang w:val="ru-RU"/>
        </w:rPr>
        <w:t>Зубарев А. 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b/>
          <w:i/>
          <w:lang w:val="ru-RU"/>
        </w:rPr>
      </w:pPr>
    </w:p>
    <w:p w:rsidR="008C2CDF" w:rsidRPr="00FE5357" w:rsidRDefault="008C2CDF" w:rsidP="008C2CDF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63471C">
        <w:rPr>
          <w:sz w:val="28"/>
          <w:lang w:val="ru-RU"/>
        </w:rPr>
        <w:t>проф. Прихожий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63471C">
        <w:rPr>
          <w:sz w:val="32"/>
          <w:lang w:val="ru-RU"/>
        </w:rPr>
        <w:t>7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footerReference w:type="default" r:id="rId8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Default="003503DB" w:rsidP="00164666">
      <w:pPr>
        <w:pStyle w:val="1"/>
        <w:ind w:firstLine="567"/>
        <w:rPr>
          <w:lang w:val="ru-RU"/>
        </w:rPr>
      </w:pPr>
      <w:r>
        <w:rPr>
          <w:lang w:val="ru-RU"/>
        </w:rPr>
        <w:lastRenderedPageBreak/>
        <w:t xml:space="preserve">Лабораторная работа </w:t>
      </w:r>
      <w:r w:rsidR="00802080">
        <w:rPr>
          <w:lang w:val="ru-RU"/>
        </w:rPr>
        <w:t>5</w:t>
      </w:r>
      <w:r w:rsidR="002C1506" w:rsidRPr="002C1506">
        <w:rPr>
          <w:lang w:val="ru-RU"/>
        </w:rPr>
        <w:t xml:space="preserve">. </w:t>
      </w:r>
      <w:r w:rsidR="00802080" w:rsidRPr="00802080">
        <w:rPr>
          <w:lang w:val="ru-RU"/>
        </w:rPr>
        <w:t>Свертывание графа распараллеленности операций</w:t>
      </w:r>
      <w:r w:rsidR="002C1506" w:rsidRPr="002C1506">
        <w:rPr>
          <w:lang w:val="ru-RU"/>
        </w:rPr>
        <w:t>.</w:t>
      </w:r>
    </w:p>
    <w:p w:rsidR="002C1506" w:rsidRPr="004D434D" w:rsidRDefault="001B1622" w:rsidP="00164666">
      <w:pPr>
        <w:ind w:firstLine="567"/>
        <w:rPr>
          <w:sz w:val="28"/>
          <w:lang w:val="ru-RU"/>
        </w:rPr>
      </w:pPr>
      <w:r w:rsidRPr="0067312A">
        <w:rPr>
          <w:rFonts w:asciiTheme="majorHAnsi" w:hAnsiTheme="majorHAnsi"/>
          <w:b/>
          <w:sz w:val="28"/>
          <w:lang w:val="ru-RU"/>
        </w:rPr>
        <w:t>Цель</w:t>
      </w:r>
      <w:r w:rsidRPr="004D434D">
        <w:rPr>
          <w:rFonts w:asciiTheme="majorHAnsi" w:hAnsiTheme="majorHAnsi"/>
          <w:b/>
          <w:sz w:val="28"/>
          <w:lang w:val="ru-RU"/>
        </w:rPr>
        <w:t xml:space="preserve"> </w:t>
      </w:r>
      <w:r w:rsidR="006C72B8" w:rsidRPr="0063471C">
        <w:rPr>
          <w:rFonts w:asciiTheme="majorHAnsi" w:hAnsiTheme="majorHAnsi"/>
          <w:b/>
          <w:sz w:val="28"/>
          <w:lang w:val="ru-RU"/>
        </w:rPr>
        <w:t>работы</w:t>
      </w:r>
      <w:r w:rsidR="0067312A" w:rsidRPr="004D434D">
        <w:rPr>
          <w:rFonts w:asciiTheme="majorHAnsi" w:hAnsiTheme="majorHAnsi"/>
          <w:b/>
          <w:sz w:val="24"/>
          <w:lang w:val="ru-RU"/>
        </w:rPr>
        <w:t xml:space="preserve">: </w:t>
      </w:r>
      <w:r w:rsidR="005C77B8" w:rsidRPr="005C77B8">
        <w:rPr>
          <w:sz w:val="24"/>
          <w:lang w:val="ru-RU"/>
        </w:rPr>
        <w:t>Изучение</w:t>
      </w:r>
      <w:r w:rsidR="005C77B8" w:rsidRPr="004D434D">
        <w:rPr>
          <w:sz w:val="24"/>
          <w:lang w:val="ru-RU"/>
        </w:rPr>
        <w:t xml:space="preserve"> </w:t>
      </w:r>
      <w:r w:rsidR="00802080">
        <w:rPr>
          <w:sz w:val="24"/>
          <w:lang w:val="ru-RU"/>
        </w:rPr>
        <w:t>процесс Свертывания</w:t>
      </w:r>
      <w:r w:rsidR="00802080" w:rsidRPr="00802080">
        <w:rPr>
          <w:sz w:val="24"/>
          <w:lang w:val="ru-RU"/>
        </w:rPr>
        <w:t xml:space="preserve"> графа распараллеленности операций</w:t>
      </w:r>
      <w:r w:rsidR="00B07E7F" w:rsidRPr="004D434D">
        <w:rPr>
          <w:sz w:val="24"/>
          <w:szCs w:val="22"/>
          <w:lang w:val="ru-RU"/>
        </w:rPr>
        <w:t>.</w:t>
      </w:r>
    </w:p>
    <w:p w:rsidR="002C1506" w:rsidRPr="006C72B8" w:rsidRDefault="002C1506" w:rsidP="00164666">
      <w:pPr>
        <w:pStyle w:val="2"/>
        <w:ind w:firstLine="567"/>
        <w:rPr>
          <w:i w:val="0"/>
          <w:lang w:val="ru-RU" w:eastAsia="ru-RU" w:bidi="ar-SA"/>
        </w:rPr>
      </w:pPr>
      <w:r w:rsidRPr="006C72B8">
        <w:rPr>
          <w:i w:val="0"/>
          <w:lang w:val="ru-RU" w:eastAsia="ru-RU" w:bidi="ar-SA"/>
        </w:rPr>
        <w:t xml:space="preserve">Задание </w:t>
      </w:r>
    </w:p>
    <w:p w:rsidR="006C72B8" w:rsidRPr="006C72B8" w:rsidRDefault="006C72B8" w:rsidP="00164666">
      <w:pPr>
        <w:ind w:firstLine="567"/>
        <w:rPr>
          <w:lang w:val="ru-RU" w:eastAsia="ru-RU" w:bidi="ar-SA"/>
        </w:rPr>
      </w:pPr>
    </w:p>
    <w:p w:rsidR="003503DB" w:rsidRDefault="003503DB" w:rsidP="00164666">
      <w:pPr>
        <w:spacing w:line="360" w:lineRule="auto"/>
        <w:ind w:firstLine="567"/>
        <w:rPr>
          <w:sz w:val="24"/>
          <w:lang w:val="ru-RU"/>
        </w:rPr>
      </w:pPr>
      <w:r w:rsidRPr="0063471C">
        <w:rPr>
          <w:sz w:val="24"/>
          <w:lang w:val="ru-RU"/>
        </w:rPr>
        <w:t xml:space="preserve">Спроектировать </w:t>
      </w:r>
      <w:r w:rsidR="0063471C" w:rsidRPr="0063471C">
        <w:rPr>
          <w:sz w:val="24"/>
          <w:lang w:val="ru-RU"/>
        </w:rPr>
        <w:t xml:space="preserve">программу для </w:t>
      </w:r>
      <w:r w:rsidR="005C77B8">
        <w:rPr>
          <w:sz w:val="24"/>
          <w:lang w:val="ru-RU"/>
        </w:rPr>
        <w:t xml:space="preserve">вычисления шагов </w:t>
      </w:r>
      <w:r w:rsidR="00802080">
        <w:rPr>
          <w:sz w:val="24"/>
          <w:lang w:val="ru-RU"/>
        </w:rPr>
        <w:t>свертывания графа, вычисленного</w:t>
      </w:r>
      <w:r w:rsidR="005C77B8">
        <w:rPr>
          <w:sz w:val="24"/>
          <w:lang w:val="ru-RU"/>
        </w:rPr>
        <w:t xml:space="preserve"> по заданной таблице смежности гра</w:t>
      </w:r>
      <w:r w:rsidR="004D434D">
        <w:rPr>
          <w:sz w:val="24"/>
          <w:lang w:val="ru-RU"/>
        </w:rPr>
        <w:t>фа, количеству операций, типов,</w:t>
      </w:r>
      <w:r w:rsidR="005C77B8">
        <w:rPr>
          <w:sz w:val="24"/>
          <w:lang w:val="ru-RU"/>
        </w:rPr>
        <w:t xml:space="preserve"> таблицы типов</w:t>
      </w:r>
      <w:r w:rsidR="002C61E0">
        <w:rPr>
          <w:sz w:val="24"/>
          <w:lang w:val="ru-RU"/>
        </w:rPr>
        <w:t>,</w:t>
      </w:r>
      <w:r w:rsidR="004D434D">
        <w:rPr>
          <w:sz w:val="24"/>
          <w:lang w:val="ru-RU"/>
        </w:rPr>
        <w:t xml:space="preserve"> количеству процессоров каждого типа</w:t>
      </w:r>
      <w:r w:rsidR="002C61E0">
        <w:rPr>
          <w:sz w:val="24"/>
          <w:lang w:val="ru-RU"/>
        </w:rPr>
        <w:t xml:space="preserve"> и времени выполнения операции каждого типа.</w:t>
      </w:r>
    </w:p>
    <w:p w:rsidR="00164666" w:rsidRDefault="00164666" w:rsidP="00164666">
      <w:pPr>
        <w:spacing w:line="360" w:lineRule="auto"/>
        <w:ind w:firstLine="567"/>
        <w:rPr>
          <w:sz w:val="24"/>
          <w:lang w:val="ru-RU"/>
        </w:rPr>
      </w:pPr>
    </w:p>
    <w:p w:rsidR="00164666" w:rsidRDefault="0063471C" w:rsidP="00164666">
      <w:pPr>
        <w:spacing w:line="360" w:lineRule="auto"/>
        <w:ind w:firstLine="567"/>
        <w:rPr>
          <w:b/>
          <w:sz w:val="28"/>
          <w:lang w:val="ru-RU"/>
        </w:rPr>
      </w:pPr>
      <w:r w:rsidRPr="0063471C">
        <w:rPr>
          <w:b/>
          <w:sz w:val="28"/>
          <w:lang w:val="ru-RU"/>
        </w:rPr>
        <w:t>Теоретическая часть</w:t>
      </w:r>
    </w:p>
    <w:p w:rsidR="00802080" w:rsidRDefault="00802080" w:rsidP="00802080">
      <w:pPr>
        <w:spacing w:line="360" w:lineRule="auto"/>
        <w:ind w:firstLine="567"/>
        <w:rPr>
          <w:sz w:val="24"/>
          <w:lang w:val="ru-RU"/>
        </w:rPr>
      </w:pPr>
      <w:r w:rsidRPr="00802080">
        <w:rPr>
          <w:sz w:val="24"/>
          <w:lang w:val="ru-RU"/>
        </w:rPr>
        <w:t>Граф распараллеленности опер</w:t>
      </w:r>
      <w:r>
        <w:rPr>
          <w:sz w:val="24"/>
          <w:lang w:val="ru-RU"/>
        </w:rPr>
        <w:t>аций определяется как GR=(V,R)</w:t>
      </w:r>
      <w:r w:rsidR="00317E5D">
        <w:rPr>
          <w:sz w:val="24"/>
          <w:lang w:val="ru-RU"/>
        </w:rPr>
        <w:t xml:space="preserve">, где V – </w:t>
      </w:r>
      <w:r w:rsidRPr="00802080">
        <w:rPr>
          <w:sz w:val="24"/>
          <w:lang w:val="ru-RU"/>
        </w:rPr>
        <w:t>множество вершин,</w:t>
      </w:r>
      <w:r>
        <w:rPr>
          <w:sz w:val="24"/>
          <w:lang w:val="ru-RU"/>
        </w:rPr>
        <w:t xml:space="preserve"> являющихся частичными последо</w:t>
      </w:r>
      <w:r w:rsidRPr="00802080">
        <w:rPr>
          <w:sz w:val="24"/>
          <w:lang w:val="ru-RU"/>
        </w:rPr>
        <w:t>вательно-параллельными планами и, в</w:t>
      </w:r>
      <w:r w:rsidR="00317E5D">
        <w:rPr>
          <w:sz w:val="24"/>
          <w:lang w:val="ru-RU"/>
        </w:rPr>
        <w:t xml:space="preserve"> частном случае, операциями; R – </w:t>
      </w:r>
      <w:r w:rsidRPr="00802080">
        <w:rPr>
          <w:sz w:val="24"/>
          <w:lang w:val="ru-RU"/>
        </w:rPr>
        <w:t>множество ребер, описывающих</w:t>
      </w:r>
      <w:r>
        <w:rPr>
          <w:sz w:val="24"/>
          <w:lang w:val="ru-RU"/>
        </w:rPr>
        <w:t xml:space="preserve"> отношение распараллеленно</w:t>
      </w:r>
      <w:r w:rsidRPr="00802080">
        <w:rPr>
          <w:sz w:val="24"/>
          <w:lang w:val="ru-RU"/>
        </w:rPr>
        <w:t>сти частичных планов (операций)</w:t>
      </w:r>
      <w:r>
        <w:rPr>
          <w:sz w:val="24"/>
          <w:lang w:val="ru-RU"/>
        </w:rPr>
        <w:t>. Граф является неориентирован</w:t>
      </w:r>
      <w:r w:rsidRPr="00802080">
        <w:rPr>
          <w:sz w:val="24"/>
          <w:lang w:val="ru-RU"/>
        </w:rPr>
        <w:t>ным. Две вершины i,k</w:t>
      </w:r>
      <w:r w:rsidR="00317E5D">
        <w:rPr>
          <w:sz w:val="24"/>
          <w:lang w:val="ru-RU"/>
        </w:rPr>
        <w:t xml:space="preserve"> ϵ </w:t>
      </w:r>
      <w:r w:rsidRPr="00802080">
        <w:rPr>
          <w:sz w:val="24"/>
          <w:lang w:val="ru-RU"/>
        </w:rPr>
        <w:t>V соединены ребром, если соответствующие частичные планы выполняются п</w:t>
      </w:r>
      <w:r>
        <w:rPr>
          <w:sz w:val="24"/>
          <w:lang w:val="ru-RU"/>
        </w:rPr>
        <w:t>араллельно, если вершины не со</w:t>
      </w:r>
      <w:r w:rsidRPr="00802080">
        <w:rPr>
          <w:sz w:val="24"/>
          <w:lang w:val="ru-RU"/>
        </w:rPr>
        <w:t>единены ребром, соответствующие планы выпо</w:t>
      </w:r>
      <w:r>
        <w:rPr>
          <w:sz w:val="24"/>
          <w:lang w:val="ru-RU"/>
        </w:rPr>
        <w:t>лняются параллель</w:t>
      </w:r>
      <w:r w:rsidRPr="00802080">
        <w:rPr>
          <w:sz w:val="24"/>
          <w:lang w:val="ru-RU"/>
        </w:rPr>
        <w:t>но. Граф является взвешенным. Каждой вершине i</w:t>
      </w:r>
      <w:r w:rsidR="00317E5D">
        <w:rPr>
          <w:sz w:val="24"/>
          <w:lang w:val="ru-RU"/>
        </w:rPr>
        <w:t xml:space="preserve"> ϵ </w:t>
      </w:r>
      <w:r w:rsidRPr="00802080">
        <w:rPr>
          <w:sz w:val="24"/>
          <w:lang w:val="ru-RU"/>
        </w:rPr>
        <w:t xml:space="preserve">N ставится в соответствие два параметра: время Ti выполнения частичного плана (в частном случае, это время ti выполнения операции) и вектор bi=(bi1,…,bim) чисел bij процессоров типов j=1,…,m, необходимых для выполнения плана. </w:t>
      </w:r>
    </w:p>
    <w:p w:rsidR="00802080" w:rsidRDefault="00802080" w:rsidP="00802080">
      <w:pPr>
        <w:spacing w:line="360" w:lineRule="auto"/>
        <w:ind w:firstLine="567"/>
        <w:rPr>
          <w:sz w:val="24"/>
          <w:lang w:val="ru-RU"/>
        </w:rPr>
      </w:pPr>
      <w:r w:rsidRPr="00802080">
        <w:rPr>
          <w:sz w:val="24"/>
          <w:lang w:val="ru-RU"/>
        </w:rPr>
        <w:t>Исходный граф G0R на множестве вершин-операций строится по графу GH. В граф G0R вводится ребро (i,k), если на ориентированном графе GH существует путь, соедин</w:t>
      </w:r>
      <w:r>
        <w:rPr>
          <w:sz w:val="24"/>
          <w:lang w:val="ru-RU"/>
        </w:rPr>
        <w:t>яющий операции i и k, в против</w:t>
      </w:r>
      <w:r w:rsidRPr="00802080">
        <w:rPr>
          <w:sz w:val="24"/>
          <w:lang w:val="ru-RU"/>
        </w:rPr>
        <w:t xml:space="preserve">ном случае ребро не вводится. </w:t>
      </w:r>
    </w:p>
    <w:p w:rsidR="00802080" w:rsidRDefault="00802080" w:rsidP="00802080">
      <w:pPr>
        <w:spacing w:line="360" w:lineRule="auto"/>
        <w:ind w:firstLine="567"/>
        <w:rPr>
          <w:sz w:val="24"/>
          <w:lang w:val="ru-RU"/>
        </w:rPr>
      </w:pPr>
      <w:r w:rsidRPr="00802080">
        <w:rPr>
          <w:sz w:val="24"/>
          <w:lang w:val="ru-RU"/>
        </w:rPr>
        <w:t xml:space="preserve">Граф распараллеленности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R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Pr="00802080">
        <w:rPr>
          <w:sz w:val="24"/>
          <w:lang w:val="ru-RU"/>
        </w:rPr>
        <w:t xml:space="preserve"> является исходными данными для синтеза последовательно-параллельного плана методом свертывания. Свертывание графа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R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Pr="00802080">
        <w:rPr>
          <w:sz w:val="24"/>
          <w:lang w:val="ru-RU"/>
        </w:rPr>
        <w:t xml:space="preserve"> выполняется посредством пошагового склеивания пары вершин, при это</w:t>
      </w:r>
      <w:r>
        <w:rPr>
          <w:sz w:val="24"/>
          <w:lang w:val="ru-RU"/>
        </w:rPr>
        <w:t>м в графе появляются более слож</w:t>
      </w:r>
      <w:r w:rsidRPr="00802080">
        <w:rPr>
          <w:sz w:val="24"/>
          <w:lang w:val="ru-RU"/>
        </w:rPr>
        <w:t xml:space="preserve">ные вершины, которым соответствуют частичные последовательно-параллельные планы и которые также метятся двумя интегрированными величинами: </w:t>
      </w:r>
    </w:p>
    <w:p w:rsidR="00802080" w:rsidRPr="00802080" w:rsidRDefault="00802080" w:rsidP="00802080">
      <w:pPr>
        <w:pStyle w:val="ac"/>
        <w:numPr>
          <w:ilvl w:val="0"/>
          <w:numId w:val="25"/>
        </w:numPr>
        <w:spacing w:line="360" w:lineRule="auto"/>
      </w:pPr>
      <w:r w:rsidRPr="00802080">
        <w:t xml:space="preserve">временем Ti выполнения частичного плана; </w:t>
      </w:r>
    </w:p>
    <w:p w:rsidR="00802080" w:rsidRDefault="00802080" w:rsidP="00802080">
      <w:pPr>
        <w:pStyle w:val="ac"/>
        <w:numPr>
          <w:ilvl w:val="0"/>
          <w:numId w:val="25"/>
        </w:numPr>
        <w:spacing w:line="360" w:lineRule="auto"/>
      </w:pPr>
      <w:r w:rsidRPr="00802080">
        <w:t xml:space="preserve">вектором bi чисел процессоров различных типов, необходимых для реализации частичного плана.  </w:t>
      </w:r>
    </w:p>
    <w:p w:rsidR="00C50511" w:rsidRDefault="00C50511" w:rsidP="00C50511">
      <w:pPr>
        <w:spacing w:line="360" w:lineRule="auto"/>
        <w:ind w:left="567" w:firstLine="0"/>
      </w:pP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b/>
          <w:sz w:val="24"/>
          <w:lang w:val="ru-RU"/>
        </w:rPr>
        <w:t>Исходные данные:</w:t>
      </w:r>
      <w:r w:rsidRPr="002C61E0">
        <w:rPr>
          <w:sz w:val="24"/>
          <w:lang w:val="ru-RU"/>
        </w:rPr>
        <w:t xml:space="preserve">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1. Граф GH предшествования операций.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>2. Времена t</w:t>
      </w:r>
      <w:r>
        <w:rPr>
          <w:sz w:val="24"/>
          <w:vertAlign w:val="subscript"/>
        </w:rPr>
        <w:t>i</w:t>
      </w:r>
      <w:r w:rsidRPr="002C61E0">
        <w:rPr>
          <w:sz w:val="24"/>
          <w:lang w:val="ru-RU"/>
        </w:rPr>
        <w:t>, i</w:t>
      </w:r>
      <w:r>
        <w:rPr>
          <w:sz w:val="24"/>
          <w:lang w:val="ru-RU"/>
        </w:rPr>
        <w:t xml:space="preserve"> ϵ </w:t>
      </w:r>
      <w:r w:rsidRPr="002C61E0">
        <w:rPr>
          <w:sz w:val="24"/>
          <w:lang w:val="ru-RU"/>
        </w:rPr>
        <w:t xml:space="preserve">N выполнения операций.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3. Время tstep шага управления.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4. Число pi доступных процессоров типа i=1,…,Types.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b/>
          <w:sz w:val="24"/>
          <w:lang w:val="ru-RU"/>
        </w:rPr>
        <w:t>Результирующие данные:</w:t>
      </w:r>
      <w:r w:rsidRPr="002C61E0">
        <w:rPr>
          <w:sz w:val="24"/>
          <w:lang w:val="ru-RU"/>
        </w:rPr>
        <w:t xml:space="preserve">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1. Шаги </w:t>
      </w:r>
      <w:r>
        <w:rPr>
          <w:sz w:val="24"/>
          <w:lang w:val="ru-RU"/>
        </w:rPr>
        <w:t>свертывания</w:t>
      </w:r>
      <w:r w:rsidRPr="002C61E0">
        <w:rPr>
          <w:sz w:val="24"/>
          <w:lang w:val="ru-RU"/>
        </w:rPr>
        <w:t xml:space="preserve">. </w:t>
      </w:r>
    </w:p>
    <w:p w:rsidR="00C50511" w:rsidRDefault="00C50511" w:rsidP="00C50511">
      <w:pPr>
        <w:spacing w:line="360" w:lineRule="auto"/>
        <w:ind w:firstLine="567"/>
        <w:rPr>
          <w:sz w:val="24"/>
          <w:lang w:val="ru-RU"/>
        </w:rPr>
      </w:pPr>
      <w:r w:rsidRPr="002C61E0">
        <w:rPr>
          <w:sz w:val="24"/>
          <w:lang w:val="ru-RU"/>
        </w:rPr>
        <w:t xml:space="preserve">2. </w:t>
      </w:r>
      <w:r>
        <w:rPr>
          <w:sz w:val="24"/>
          <w:lang w:val="ru-RU"/>
        </w:rPr>
        <w:t>Граф на каждом шаге</w:t>
      </w:r>
      <w:r w:rsidRPr="002C61E0">
        <w:rPr>
          <w:sz w:val="24"/>
          <w:lang w:val="ru-RU"/>
        </w:rPr>
        <w:t xml:space="preserve">. </w:t>
      </w:r>
    </w:p>
    <w:p w:rsidR="00C50511" w:rsidRPr="00C50511" w:rsidRDefault="00C50511" w:rsidP="00C50511">
      <w:pPr>
        <w:spacing w:line="360" w:lineRule="auto"/>
        <w:ind w:left="567" w:firstLine="0"/>
        <w:rPr>
          <w:lang w:val="ru-RU"/>
        </w:rPr>
      </w:pPr>
    </w:p>
    <w:p w:rsidR="00C50511" w:rsidRPr="00C50511" w:rsidRDefault="00C50511" w:rsidP="00C50511">
      <w:pPr>
        <w:spacing w:line="360" w:lineRule="auto"/>
        <w:ind w:left="567" w:firstLine="0"/>
        <w:rPr>
          <w:lang w:val="ru-RU"/>
        </w:rPr>
      </w:pPr>
      <w:r w:rsidRPr="002C61E0">
        <w:rPr>
          <w:b/>
          <w:sz w:val="24"/>
          <w:lang w:val="ru-RU"/>
        </w:rPr>
        <w:t>Описание алгоритма:</w:t>
      </w:r>
    </w:p>
    <w:p w:rsidR="00317E5D" w:rsidRDefault="00802080" w:rsidP="00802080">
      <w:pPr>
        <w:spacing w:line="360" w:lineRule="auto"/>
        <w:ind w:firstLine="567"/>
        <w:rPr>
          <w:sz w:val="24"/>
          <w:lang w:val="ru-RU"/>
        </w:rPr>
      </w:pPr>
      <w:r w:rsidRPr="00802080">
        <w:rPr>
          <w:sz w:val="24"/>
          <w:lang w:val="ru-RU"/>
        </w:rPr>
        <w:t>Рассмотрим последовательно</w:t>
      </w:r>
      <w:r w:rsidR="00317E5D">
        <w:rPr>
          <w:sz w:val="24"/>
          <w:lang w:val="ru-RU"/>
        </w:rPr>
        <w:t>-параллельное планирование с це</w:t>
      </w:r>
      <w:r w:rsidRPr="00802080">
        <w:rPr>
          <w:sz w:val="24"/>
          <w:lang w:val="ru-RU"/>
        </w:rPr>
        <w:t>лью минимизации времени решения задачи при заданных ограничениях на ресурсы. Ограничения представим вектором bmax</w:t>
      </w:r>
      <w:r w:rsidR="00317E5D">
        <w:rPr>
          <w:sz w:val="24"/>
          <w:lang w:val="ru-RU"/>
        </w:rPr>
        <w:t xml:space="preserve"> </w:t>
      </w:r>
      <w:r w:rsidRPr="00802080">
        <w:rPr>
          <w:sz w:val="24"/>
          <w:lang w:val="ru-RU"/>
        </w:rPr>
        <w:t xml:space="preserve">= (b1max,…,bmmax) максимального числа используемых процессоров каждого типа. Свертывание графа GR посредством склеивания пар вершин. Пусть на шаге s планирования в графе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R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s</m:t>
            </m:r>
          </m:sup>
        </m:sSubSup>
      </m:oMath>
      <w:r w:rsidRPr="00802080">
        <w:rPr>
          <w:sz w:val="24"/>
          <w:lang w:val="ru-RU"/>
        </w:rPr>
        <w:t xml:space="preserve"> для склеивания выбраны вершины x и y. В результате склеивания x и y образуется новая вершина с именем xy. Граф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R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s</m:t>
            </m:r>
          </m:sup>
        </m:sSubSup>
      </m:oMath>
      <w:r w:rsidRPr="00802080">
        <w:rPr>
          <w:sz w:val="24"/>
          <w:lang w:val="ru-RU"/>
        </w:rPr>
        <w:t xml:space="preserve"> преобразуется путем удаления вершин x и y, удаления множества ребер, инцидентных этим вершинам, а также путем добавления верш</w:t>
      </w:r>
      <w:r w:rsidR="00317E5D">
        <w:rPr>
          <w:sz w:val="24"/>
          <w:lang w:val="ru-RU"/>
        </w:rPr>
        <w:t>ины xy и добавления ребер, инци</w:t>
      </w:r>
      <w:r w:rsidRPr="00802080">
        <w:rPr>
          <w:sz w:val="24"/>
          <w:lang w:val="ru-RU"/>
        </w:rPr>
        <w:t xml:space="preserve">дентных этой вершине и вершинам из множества вершин, смежных с вершиной x в графе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R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s</m:t>
            </m:r>
          </m:sup>
        </m:sSubSup>
      </m:oMath>
      <w:r w:rsidR="00317E5D">
        <w:rPr>
          <w:sz w:val="24"/>
          <w:lang w:val="ru-RU"/>
        </w:rPr>
        <w:t>. Если вер</w:t>
      </w:r>
      <w:r w:rsidRPr="00802080">
        <w:rPr>
          <w:sz w:val="24"/>
          <w:lang w:val="ru-RU"/>
        </w:rPr>
        <w:t xml:space="preserve">шины x и y соединены ребром, они склеиваются параллельно, при этом новой вершине соответствует параллельный план par(x,y). Если вершины не соединены ребром, они склеиваются последователь- но, при этом новой вершине соответствует последовательный план seq(x,y). Время выполнения Txy и вектор bxy для новой вершины xy вычисляются следующим образом: </w:t>
      </w:r>
    </w:p>
    <w:p w:rsidR="00317E5D" w:rsidRDefault="00802080" w:rsidP="00317E5D">
      <w:pPr>
        <w:pStyle w:val="ac"/>
        <w:numPr>
          <w:ilvl w:val="1"/>
          <w:numId w:val="25"/>
        </w:numPr>
        <w:spacing w:line="360" w:lineRule="auto"/>
      </w:pPr>
      <w:r w:rsidRPr="00317E5D">
        <w:t xml:space="preserve">если вершины склеиваются параллельно,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17E5D" w:rsidRPr="00317E5D">
        <w:t xml:space="preserve"> </w:t>
      </w:r>
      <w:r w:rsidRPr="00317E5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317E5D">
        <w:t xml:space="preserve">; </w:t>
      </w:r>
    </w:p>
    <w:p w:rsidR="00317E5D" w:rsidRDefault="00802080" w:rsidP="00317E5D">
      <w:pPr>
        <w:pStyle w:val="ac"/>
        <w:numPr>
          <w:ilvl w:val="1"/>
          <w:numId w:val="25"/>
        </w:numPr>
        <w:spacing w:line="360" w:lineRule="auto"/>
      </w:pPr>
      <w:r w:rsidRPr="00317E5D">
        <w:t xml:space="preserve">2) если вершины склеиваются последовательно,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C50511">
        <w:t xml:space="preserve"> и</w:t>
      </w:r>
      <w:r w:rsidR="00C50511">
        <w:tab/>
      </w:r>
      <w:r w:rsidR="00C5051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hAnsi="Cambria Math"/>
          </w:rPr>
          <m:t>, …,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b>
        </m:sSub>
        <m:r>
          <w:rPr>
            <w:rFonts w:ascii="Cambria Math" w:hAnsi="Cambria Math"/>
          </w:rPr>
          <m:t>))</m:t>
        </m:r>
      </m:oMath>
      <w:r w:rsidRPr="00317E5D">
        <w:t xml:space="preserve">. </w:t>
      </w:r>
    </w:p>
    <w:p w:rsidR="002C61E0" w:rsidRDefault="00802080" w:rsidP="00317E5D">
      <w:pPr>
        <w:spacing w:line="360" w:lineRule="auto"/>
        <w:ind w:firstLine="0"/>
        <w:rPr>
          <w:sz w:val="24"/>
          <w:lang w:val="ru-RU"/>
        </w:rPr>
      </w:pPr>
      <w:r w:rsidRPr="00317E5D">
        <w:rPr>
          <w:sz w:val="24"/>
          <w:lang w:val="ru-RU"/>
        </w:rPr>
        <w:t>Параллельное склеивание вер</w:t>
      </w:r>
      <w:r w:rsidR="00C50511">
        <w:rPr>
          <w:sz w:val="24"/>
          <w:lang w:val="ru-RU"/>
        </w:rPr>
        <w:t>шин увеличивает число используе</w:t>
      </w:r>
      <w:r w:rsidRPr="00317E5D">
        <w:rPr>
          <w:sz w:val="24"/>
          <w:lang w:val="ru-RU"/>
        </w:rPr>
        <w:t>мых процессоров, последовательное склеивание увеличивает время выполнения плана. Параллельное склеивание вершин не должно приводить к нарушению ограни</w:t>
      </w:r>
      <w:r w:rsidR="00317E5D" w:rsidRPr="00317E5D">
        <w:rPr>
          <w:sz w:val="24"/>
          <w:lang w:val="ru-RU"/>
        </w:rPr>
        <w:t>чений на максимальное число про</w:t>
      </w:r>
      <w:r w:rsidRPr="00317E5D">
        <w:rPr>
          <w:sz w:val="24"/>
          <w:lang w:val="ru-RU"/>
        </w:rPr>
        <w:t xml:space="preserve">цессоров, описываемых вектором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ru-RU" w:eastAsia="ru-RU" w:bidi="ar-SA"/>
              </w:rPr>
            </m:ctrlPr>
          </m:sSubPr>
          <m:e>
            <m:r>
              <w:rPr>
                <w:rFonts w:ascii="Cambria Math" w:hAnsi="Cambria Math"/>
                <w:sz w:val="24"/>
                <w:lang w:val="ru-RU" w:eastAsia="ru-RU" w:bidi="ar-SA"/>
              </w:rPr>
              <m:t>b</m:t>
            </m:r>
          </m:e>
          <m:sub>
            <m:r>
              <w:rPr>
                <w:rFonts w:ascii="Cambria Math" w:hAnsi="Cambria Math"/>
                <w:sz w:val="24"/>
                <w:lang w:val="ru-RU" w:eastAsia="ru-RU" w:bidi="ar-SA"/>
              </w:rPr>
              <m:t>max</m:t>
            </m:r>
          </m:sub>
        </m:sSub>
      </m:oMath>
      <w:r w:rsidR="00C50511">
        <w:rPr>
          <w:sz w:val="24"/>
          <w:lang w:val="ru-RU" w:eastAsia="ru-RU" w:bidi="ar-SA"/>
        </w:rPr>
        <w:t>.</w:t>
      </w:r>
      <w:r w:rsidRPr="00317E5D">
        <w:rPr>
          <w:sz w:val="24"/>
          <w:lang w:val="ru-RU"/>
        </w:rPr>
        <w:t xml:space="preserve"> Если нарушение ограничений имеет место, ребро может быть заранее удалено из графа </w:t>
      </w:r>
      <m:oMath>
        <m:sSubSup>
          <m:sSubSup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R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s</m:t>
            </m:r>
          </m:sup>
        </m:sSubSup>
      </m:oMath>
      <w:r w:rsidRPr="00317E5D">
        <w:rPr>
          <w:sz w:val="24"/>
          <w:lang w:val="ru-RU"/>
        </w:rPr>
        <w:t>.  Различный порядок склеивания пар вершин приводит к построению различных последовател</w:t>
      </w:r>
      <w:r w:rsidR="00317E5D" w:rsidRPr="00317E5D">
        <w:rPr>
          <w:sz w:val="24"/>
          <w:lang w:val="ru-RU"/>
        </w:rPr>
        <w:t>ьно-параллельных планов. Сущест</w:t>
      </w:r>
      <w:r w:rsidRPr="00317E5D">
        <w:rPr>
          <w:sz w:val="24"/>
          <w:lang w:val="ru-RU"/>
        </w:rPr>
        <w:t xml:space="preserve">венное влияние на качество синтезируемого плана оказывает потеря ребер, обусловленная с одной стороны, особенностями механизма склеиванием вершин и, с другой стороны, учетом ограничения на число процессоров </w:t>
      </w:r>
      <w:r w:rsidRPr="00317E5D">
        <w:rPr>
          <w:sz w:val="24"/>
        </w:rPr>
        <w:t>bmax</w:t>
      </w:r>
      <w:r w:rsidRPr="00317E5D">
        <w:rPr>
          <w:sz w:val="24"/>
          <w:lang w:val="ru-RU"/>
        </w:rPr>
        <w:t xml:space="preserve">. Потеря ребра при склеивании вершин </w:t>
      </w:r>
      <w:r w:rsidRPr="00317E5D">
        <w:rPr>
          <w:sz w:val="24"/>
        </w:rPr>
        <w:t>x</w:t>
      </w:r>
      <w:r w:rsidRPr="00317E5D">
        <w:rPr>
          <w:sz w:val="24"/>
          <w:lang w:val="ru-RU"/>
        </w:rPr>
        <w:t xml:space="preserve"> и </w:t>
      </w:r>
      <w:r w:rsidRPr="00317E5D">
        <w:rPr>
          <w:sz w:val="24"/>
        </w:rPr>
        <w:t>y</w:t>
      </w:r>
      <w:r w:rsidRPr="00317E5D">
        <w:rPr>
          <w:sz w:val="24"/>
          <w:lang w:val="ru-RU"/>
        </w:rPr>
        <w:t xml:space="preserve"> происходит тогда, когда существует вершина </w:t>
      </w:r>
      <w:r w:rsidRPr="00317E5D">
        <w:rPr>
          <w:sz w:val="24"/>
        </w:rPr>
        <w:t>z</w:t>
      </w:r>
      <w:r w:rsidR="00317E5D">
        <w:rPr>
          <w:sz w:val="24"/>
          <w:lang w:val="ru-RU"/>
        </w:rPr>
        <w:t>, смежная с верши</w:t>
      </w:r>
      <w:r w:rsidRPr="00317E5D">
        <w:rPr>
          <w:sz w:val="24"/>
          <w:lang w:val="ru-RU"/>
        </w:rPr>
        <w:t xml:space="preserve">ной </w:t>
      </w:r>
      <w:r w:rsidRPr="00317E5D">
        <w:rPr>
          <w:sz w:val="24"/>
        </w:rPr>
        <w:t>x</w:t>
      </w:r>
      <w:r w:rsidRPr="00317E5D">
        <w:rPr>
          <w:sz w:val="24"/>
          <w:lang w:val="ru-RU"/>
        </w:rPr>
        <w:t xml:space="preserve"> и не смежная с вершиной </w:t>
      </w:r>
      <w:r w:rsidRPr="00317E5D">
        <w:rPr>
          <w:sz w:val="24"/>
        </w:rPr>
        <w:t>y</w:t>
      </w:r>
      <w:r w:rsidR="00317E5D">
        <w:rPr>
          <w:sz w:val="24"/>
          <w:lang w:val="ru-RU"/>
        </w:rPr>
        <w:t>. В ре</w:t>
      </w:r>
      <w:r w:rsidRPr="00802080">
        <w:rPr>
          <w:sz w:val="24"/>
          <w:lang w:val="ru-RU"/>
        </w:rPr>
        <w:t>зультате такого склеивания нова</w:t>
      </w:r>
      <w:r w:rsidR="00317E5D">
        <w:rPr>
          <w:sz w:val="24"/>
          <w:lang w:val="ru-RU"/>
        </w:rPr>
        <w:t>я вершины xy и вершина z не со</w:t>
      </w:r>
      <w:r w:rsidRPr="00802080">
        <w:rPr>
          <w:sz w:val="24"/>
          <w:lang w:val="ru-RU"/>
        </w:rPr>
        <w:t>единены ребром. Это означает п</w:t>
      </w:r>
      <w:r w:rsidR="00317E5D">
        <w:rPr>
          <w:sz w:val="24"/>
          <w:lang w:val="ru-RU"/>
        </w:rPr>
        <w:t>отерю потенциального параллелиз</w:t>
      </w:r>
      <w:r w:rsidRPr="00802080">
        <w:rPr>
          <w:sz w:val="24"/>
          <w:lang w:val="ru-RU"/>
        </w:rPr>
        <w:t>ма между вершинами xy и z, что может сказаться отрицательно на минимизации времени выполнения синтезируемого плана. В силу сказанного, предпочтительно необходимо выбирать пары вершины, склеивание которых минимизирует потерю ребер. Склеивание пар вершин и све</w:t>
      </w:r>
      <w:r w:rsidR="00317E5D">
        <w:rPr>
          <w:sz w:val="24"/>
          <w:lang w:val="ru-RU"/>
        </w:rPr>
        <w:t>ртывание графа распараллеленно</w:t>
      </w:r>
      <w:r w:rsidRPr="00802080">
        <w:rPr>
          <w:sz w:val="24"/>
          <w:lang w:val="ru-RU"/>
        </w:rPr>
        <w:t>сти завершается тогда, когда граф включает одну вершину. Этой вершине соответствует суперп</w:t>
      </w:r>
      <w:r w:rsidR="00317E5D">
        <w:rPr>
          <w:sz w:val="24"/>
          <w:lang w:val="ru-RU"/>
        </w:rPr>
        <w:t>озиция функций seq и par, описы</w:t>
      </w:r>
      <w:r w:rsidRPr="00802080">
        <w:rPr>
          <w:sz w:val="24"/>
          <w:lang w:val="ru-RU"/>
        </w:rPr>
        <w:t>вающая синтезированный последовательно-параллельный план.</w:t>
      </w:r>
      <w:r w:rsidR="002C61E0" w:rsidRPr="002C61E0">
        <w:rPr>
          <w:sz w:val="24"/>
          <w:lang w:val="ru-RU"/>
        </w:rPr>
        <w:t xml:space="preserve"> </w:t>
      </w:r>
    </w:p>
    <w:p w:rsidR="002C61E0" w:rsidRDefault="002C61E0" w:rsidP="002C61E0">
      <w:pPr>
        <w:spacing w:line="360" w:lineRule="auto"/>
        <w:ind w:firstLine="567"/>
        <w:rPr>
          <w:sz w:val="24"/>
          <w:lang w:val="ru-RU"/>
        </w:rPr>
      </w:pPr>
    </w:p>
    <w:p w:rsidR="00B83637" w:rsidRPr="000C75A6" w:rsidRDefault="009A723F" w:rsidP="00C129E6">
      <w:pPr>
        <w:pStyle w:val="3"/>
        <w:rPr>
          <w:lang w:eastAsia="ru-RU" w:bidi="ar-SA"/>
        </w:rPr>
      </w:pPr>
      <w:r w:rsidRPr="006C72B8">
        <w:rPr>
          <w:sz w:val="28"/>
          <w:lang w:val="ru-RU" w:eastAsia="ru-RU" w:bidi="ar-SA"/>
        </w:rPr>
        <w:t>Код</w:t>
      </w:r>
      <w:r w:rsidRPr="000C75A6">
        <w:rPr>
          <w:lang w:eastAsia="ru-RU" w:bidi="ar-SA"/>
        </w:rPr>
        <w:t xml:space="preserve"> </w:t>
      </w:r>
      <w:r w:rsidRPr="006C72B8">
        <w:rPr>
          <w:sz w:val="28"/>
          <w:lang w:val="ru-RU" w:eastAsia="ru-RU" w:bidi="ar-SA"/>
        </w:rPr>
        <w:t>программы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System.Drawing;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L5_RiPOD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partial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Form1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Form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ConvolutionGraph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convolution;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CurrentStep {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Form1()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InitializeComponent();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button1_Click(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convolution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ConvolutionGraph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convolution.File_Load(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"start_param.txt"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convolution.Planning();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WriteResults();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WriteResults()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ClearView();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richTextBox1.Text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Количество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шагов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: 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(convolution.StepList.Count - 1);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1; i &lt; convolution.StepList.Count; i++)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C50511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\n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richTextBox1.Text +=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i +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": 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convolution.SeqParFunc[i - 1];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ViewResults();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textBox1.Text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textBox1.Text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"0"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CurrentStep = 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buttonPrev.Enabled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ViewResults()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типы</w:t>
      </w:r>
      <w:r w:rsidRPr="00C50511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convolution.TypesCount + 1;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convolution.OperationsCount + 1;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dataGridView1.Rows[0].Cells[0].Value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"Operation </w:t>
      </w:r>
      <w:r w:rsidRPr="00C50511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\\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 type"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dataGridView1.ColumnHeadersVisible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dataGridView1.RowHeadersVisible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-1; i &lt; convolution.TypesCount; i++)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dataGridView1.Rows[0].Cells[i + 1].Style.BackColor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dataGridView1.Rows[0].Cells[i + 1].Style.ForeColor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 &gt; -1)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dataGridView1.Rows[0].Cells[i + 1].Value = i + 1;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dataGridView1.Columns[i + 1].Width = 50;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convolution.OperationsCount; i++)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dataGridView1.Rows[i + 1].Cells[0].Style.BackColor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dataGridView1.Rows[i + 1].Cells[0].Style.ForeColor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dataGridView1.Rows[i + 1].Cells[0].Value = i + 1;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convolution.TypesCount; i++)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convolution.ArrayTypes[i].Length; k++)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dataGridView1.Rows[convolution.ArrayTypes[i][k]].Cells[i + 1].Style.BackColor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матрица смежности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convolution.OperationsCount + 1;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convolution.OperationsCount + 1;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dataGridView2.ColumnHeadersVisible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dataGridView2.RowHeadersVisible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convolution.OperationsCount + 1; i++)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C50511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C50511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вертикали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dataGridView2.Rows[i].Cells[0].Style.BackColor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dataGridView2.Rows[i].Cells[0].Style.ForeColor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dataGridView2.Rows[i].Cells[0].Value = i;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C50511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</w:t>
      </w:r>
      <w:r w:rsidRPr="00C50511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="006933A7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горизонтали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dataGridView2.Rows[0].Cells[i].Style.ForeColor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.FromArgb(255, 255, 255);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dataGridView2.Rows[0].Cells[i].Style.BackColor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.FromArgb(110, 110, 110);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dataGridView2.Rows[0].Cells[i].Value = i;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dataGridView2.Columns[i].Width = 50;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dataGridView2.Rows[0].Cells[0].Value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"Operation </w:t>
      </w:r>
      <w:r w:rsidRPr="00C50511">
        <w:rPr>
          <w:rFonts w:ascii="Consolas" w:hAnsi="Consolas" w:cs="Consolas"/>
          <w:color w:val="FF007F"/>
          <w:sz w:val="19"/>
          <w:szCs w:val="19"/>
          <w:highlight w:val="white"/>
          <w:lang w:eastAsia="ru-RU" w:bidi="ar-SA"/>
        </w:rPr>
        <w:t>\\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 operation"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  <w:r w:rsidR="00DA0E88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convolution.OperationsCount; i++)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convolution.ArrayH[i].Length; k++)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(convolution.ArrayH[i][k] == 1)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dataGridView2.Rows[i + 1].Cells[k + 1].Style.BackColor =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.FromArgb(82, 97, 160);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ClearView()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dataGridView1.ColumnCount =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dataGridView1.RowCount =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dataGridView2.ColumnCount =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dataGridView2.RowCount = 1;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buttonPrev_Click(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 = 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Int32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.TryParse(textBox1.Text,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value = 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value--;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(value == 0)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buttonPrev.Enabled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buttonPrev.Enabled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textBox1.Text = value.ToString();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label3.Text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Граф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на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шаге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value +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":"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buttonNext_Click(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 = 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Int32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.TryParse(textBox1.Text,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value = 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value++;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(value == convolution.StepList.Count)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buttonNext.Enabled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buttonNext.Enabled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textBox1.Text = value.ToString();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label3.Text =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Граф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на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шаге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value + </w:t>
      </w:r>
      <w:r w:rsidRPr="00C5051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":"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textBox1_TextChanged(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EventArgs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 = 0;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Int32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.TryParse(textBox1.Text,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value))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value = 0;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</w:p>
    <w:p w:rsid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(value == 0)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buttonPrev.Enabled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buttonPrev.Enabled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(value == convolution.StepList.Count - 1)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buttonNext.Enabled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buttonNext.Enabled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pictureBox1.Refresh();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pictureBox1_Paint(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object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sender,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PaintEventArgs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index;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Int32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.TryParse(textBox1.Text,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out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index))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DrawGraph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dgGraph = </w:t>
      </w:r>
      <w:r w:rsidRPr="00C5051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DrawGraph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((</w:t>
      </w:r>
      <w:r w:rsidRPr="00C5051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PictureBox</w:t>
      </w: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sender, </w:t>
      </w:r>
    </w:p>
    <w:p w:rsidR="00C50511" w:rsidRPr="00C50511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convolution.StepList[index], e.Graphics);</w:t>
      </w:r>
    </w:p>
    <w:p w:rsidR="00C50511" w:rsidRPr="003F115E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C5051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dgGraph.Draw();</w:t>
      </w:r>
    </w:p>
    <w:p w:rsidR="00C50511" w:rsidRPr="003F115E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C50511" w:rsidRPr="003F115E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C50511" w:rsidRPr="003F115E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C50511" w:rsidRPr="003F115E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8D154D" w:rsidRPr="004D434D" w:rsidRDefault="00C50511" w:rsidP="00C5051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4D43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8D154D" w:rsidRPr="008D154D" w:rsidRDefault="003F115E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Operation</w:t>
      </w:r>
      <w:r w:rsidR="008D154D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8D154D" w:rsidRDefault="008D154D" w:rsidP="008D154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L5_RiPOD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115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 {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TimeCalculation {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StateBlock {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115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VectorList;</w:t>
      </w:r>
    </w:p>
    <w:p w:rsidR="003F115E" w:rsidRP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115E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3F115E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ConnectionList;</w:t>
      </w:r>
    </w:p>
    <w:p w:rsid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F115E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8D154D" w:rsidRPr="00A034D7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3F115E" w:rsidRDefault="003F115E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115E" w:rsidRPr="008D154D" w:rsidRDefault="00491E29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 w:rsidRPr="00491E29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ConvolutionGraph</w:t>
      </w:r>
      <w:r w:rsidR="003F115E"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3F115E" w:rsidRDefault="003F115E" w:rsidP="003F115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System.IO;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System.Linq;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L5_RiPOD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ConvolutionGraph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OperationsCount;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TypesCount;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ArrayTypes;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ProcessorsByTypesCount;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TimeCalculationByTypes;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[][] ArrayH;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List_chains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&gt;&gt; StepList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SeqParFunc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ConvolutionGraph()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OperationsCount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TypesCount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ArrayH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ArrayTypes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ProcessorsByTypesCount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File_Load(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filestr)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получение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данных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из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файла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(filestr);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1 чтение кол-ва операций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OperationsCount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2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кол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-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ва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типов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buff = Find_value(buff);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TypesCount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//step 3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чтение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каждого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типа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ArrayTypes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[TypesCount][];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TypesCount;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ArrayTypes[i] = GetArray(buff);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4 чтение количества процессоров каждого типа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ProcessorsByTypesCount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[TypesCount];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TypesCount;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ProcessorsByTypesCount[i]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5 чтение времени выполнения операции каждого типа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TimeCalculationByTypes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[TypesCount];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TypesCount;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Find_value(buff);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TimeCalculationByTypes[i]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//step 6 чтение таблицы смежности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ArrayH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[OperationsCount][];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OperationsCount;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buff = file.ReadLine();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ArrayH[i] = GetArray(buff);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file.Close();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Planning()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GetChains();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BeginnerGraph();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Convolution();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Получение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цепочек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GetChains()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построить цепи зависимостей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listUse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chain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(listUse.Count &lt; OperationsCount)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operation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(listUse.Contains(operation))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operation++;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chain.Clear();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chain.Add(operation);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listUse.Add(operation);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найти в строке таблицы смежности следующее направление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ArrayH[operation].Length;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(ArrayH[operation][i] == 1)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index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operation = i;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(index)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если найдено следующее значение в цепи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chain.Add(operation);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(!listUse.Contains(operation))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listUse.Add(operation);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List_chains.Add(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&gt;(chain));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Find_value(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s.IndexOf(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':'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+ 2;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s.Substring(index);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извлечение подстроки с указанной позиции и до конца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GetArray(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nums = s.Split(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' '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[] arr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[nums.Length];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nums.Length;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arr[i]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.Parse(nums[i]);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arr;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Начальный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граф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Постройка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начального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графа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BeginnerGraph()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operations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OperationsCount;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type = FindType(i + 1);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op.Value = (i + 1).ToString();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op.StateBlock = op.Value.ToString();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op.TimeCalculation = TimeCalculationByTypes[type];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op.VectorList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op.ConnectionList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TypesCount; k++)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op.VectorList.Add(k == type ? 1 : 0);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list = FindChains(i);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chain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List_chains)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chain)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(!list.Contains(t) &amp;&amp; !op.ConnectionList.Contains((t + 1).ToString()))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op.ConnectionList.Add((t + 1).ToString());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op.ConnectionList.Sort();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operations.Add(op);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StepList.Add(operations);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типа операции по ее значению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FindType(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 = -1;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TypesCount;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(ArrayTypes[i].Contains(value))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res = i;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res;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Поиск всех цепочек, в которых присутствует операция с указанным значением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FindChains(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List_chains)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(t.Contains(value))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list.AddRange(t);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#endregion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 xml:space="preserve">        #region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Свертывание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графа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Свертывание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Convolution()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step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opList = FullCloneObject(StepList[step]);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while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(FindAnyConnections(opList) != 0)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пока не останется 1 операция в графе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step++;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opList = FullCloneObject(StepList[step - 1]);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предыдущее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значение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графа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countMissedConnections = 0;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количество связей, разрешенных потерять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try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(;;)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opList.Count - 1; k++)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 == k)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continue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list = FindCommonConnections(opList[i], opList[k]);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Convert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.ToInt32(HaveConnection(opList[i], opList[k]));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.Abs(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.Max(opList[i].ConnectionList.Count, opList[k].ConnectionList.Count) -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(list.Count + connect))) &gt; countMissedConnections)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continue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opList = ConnectOperations(opList, i, k);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Exception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Выход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из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3 for-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ов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countMissedConnections++;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(countMissedConnections &gt; OperationsCount)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catch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Exception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finally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выделение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памяти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и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созранение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StepList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memList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memList = FullCloneObject(opList);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StepList.Add(memList);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</w:t>
      </w:r>
      <w:r w:rsidR="006933A7"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Соединить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все </w:t>
      </w:r>
      <w:r w:rsidR="006933A7"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оставшиеся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вершины последовательно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while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(opList.Count &gt; 1)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opList = ConnectOperations(opList, 0, 1);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memList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memList = opList.ToList();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StepList.Add(memList);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глубокое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копирование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FullCloneObject(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opList)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aOperation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aOperation.Value = t.Value;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aOperation.StateBlock = t.StateBlock;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aOperation.TimeCalculation = t.TimeCalculation;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aOperation.ConnectionList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t.ConnectionList)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aOperation.ConnectionList.Add(val);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aOperation.VectorList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t.VectorList)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aOperation.VectorList.Add(val);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list.Add(aOperation);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проверка на наличие связи между операциями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HaveConnection(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(op1.ConnectionList.Contains(op2.Value))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поиск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всех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связей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графе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FindAnyConnections(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opList)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count += op.ConnectionList.Count;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count = count / 2;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поиск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общих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связей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FindCommonConnections(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commonOperations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l1.ConnectionList)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(op != l2.Value)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исключить проверку возможной связи между операциями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(l2.ConnectionList.Contains(op))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commonOperations.Add(op);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commonOperations;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соединение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операций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одну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ConnectOperations(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indexOp1,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indexOp2)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opList = ChangeConnectionsWithOperation(opList, opList[indexOp1], opList[indexOp2]);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opList = CalculateNewResources(opList, opList[indexOp1], opList[indexOp2]);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opList = DeleteConnectionsWithOperation(opList, opList[indexOp2]);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opList = DeleteAllInvalidConnections(opList);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</w:t>
      </w:r>
      <w:r w:rsidR="006933A7"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удаление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 операции из графа со всеми связями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DeleteConnectionsWithOperation(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operation)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(op.Value != operation.Value)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op.ConnectionList.Remove(operation.Value);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opList.Remove(operation);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изменение соединений в графе в результате соединения операций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ChangeConnectionsWithOperation(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 = opList[i];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(op.Value != op1.Value &amp;&amp; op.ConnectionList.Contains(op1.Value))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opList[i].ConnectionList.IndexOf(op1.Value);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opList[i].ConnectionList[index] = op1.Value + op2.Value;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opList;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вычисление новых параметров вершины графа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CalculateNewResources(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planFunc;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(HaveConnection(op1, op2))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planFunc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"par"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planFunc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"seq"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opList.IndexOf(op1);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op1 = WriteSeqParFunc(planFunc, op1, op2);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opList[index] = op1;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(opList[i].Value == op1.Value)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 = opList[i];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y.Value = op1.Value + op2.Value;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switch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(planFunc)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"par"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y.TimeCalculation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.Max(op1.TimeCalculation, op2.TimeCalculation);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y.VectorList = VectorSum(op1.VectorList, op2.VectorList);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"seq"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y.TimeCalculation = op1.TimeCalculation + op2.TimeCalculation;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y.VectorList = VectorMax(op1.VectorList, op2.VectorList);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opList[i] = y;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opList;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 xml:space="preserve">// запись операции в </w:t>
      </w:r>
      <w:r w:rsidR="006933A7"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хранилище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WriteSeqParFunc(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planFunc,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запись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функции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плана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хранилице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SeqParFunc.Add(planFunc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"("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op1.StateBlock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op2.StateBlock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")"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switch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(planFunc)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"seq"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op1.StateBlock = op1.StateBlock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"-"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 op2.StateBlock;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"par"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op1.StateBlock =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"["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op1.StateBlock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"/"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op2.StateBlock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"]"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суммирование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векторов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VectorSum(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vector1,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vector2)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vector1.Count;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vector1[i] = vector1[i] + vector2[i];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vector1;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нахождение вектора максимумов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VectorMax(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vector1,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vector2)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vector1.Count;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vector1[i]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.Max(vector1[i], vector2[i]);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vector1;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сравнение суммы векторов с ограничением на процессоры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Compare(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obj1,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obj2)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obj1.Count;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((obj1[i] + obj2[i]) &gt; ProcessorsByTypesCount[i])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false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true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удаление всех связей, которые невозможны из-за ограничения на процессоры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DeleteAllInvalidConnections(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opList)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k = 0; k &lt; opList[i].ConnectionList.Count; k++)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-1;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 = opList[i].ConnectionList[k];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 = 0; t &lt; opList.Count; t++)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(opList[t].Value == opList[i].ConnectionList[k])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index = 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(!Compare(opList[i].VectorList, opList[index].VectorList))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opList[i].ConnectionList.Remove(val);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opList[index].ConnectionList.Remove(val);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    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k = -1;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opList;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 xml:space="preserve">        #endregion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}</w:t>
      </w:r>
    </w:p>
    <w:p w:rsidR="003F115E" w:rsidRPr="003F115E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491E29" w:rsidRDefault="00491E29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8D154D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</w:pPr>
      <w:r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Draw</w:t>
      </w:r>
      <w:r w:rsidRPr="00491E29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Graph</w:t>
      </w:r>
      <w:r w:rsidRPr="008D154D">
        <w:rPr>
          <w:rFonts w:ascii="Consolas" w:hAnsi="Consolas" w:cs="Consolas"/>
          <w:b/>
          <w:color w:val="000000"/>
          <w:sz w:val="28"/>
          <w:szCs w:val="19"/>
          <w:lang w:eastAsia="ru-RU" w:bidi="ar-SA"/>
        </w:rPr>
        <w:t>.cs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System.Collections.Generic;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System.Drawing;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System.Windows.Forms;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L5_RiPOD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DrawGraph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PictureBox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Picture {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Graphics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Pen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pen;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centerPoint;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const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smallRadius = 20;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 {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DrawGraph(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PictureBox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pic,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Graphics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graphics)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.opList = opList;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Picture = pic;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 = graphics;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CalcCenter()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centerPoint.X = Picture.Width / 2;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centerPoint.Y = Picture.Height / 2;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R =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.Round(2.0 / 3.0 *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.Min(centerPoint.X, centerPoint.Y));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Draw()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CalcCenter();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pen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Pen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.Black);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oPoint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angle = 360.0 / opList.Count;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// конвертация в радианы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angle = angle *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.PI / 180;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oPoint = GetCenterCircle(centerPoint, i, angle);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DrawOperation(opList[i], oPoint, angle * i);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DrawLinesOperationConnections(opList, i, oPoint, angle);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GetCenterCircle(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centerPoint,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indexOp,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angle)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oPoint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xAngle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.Sin(angle * indexOp);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yAngle =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.Cos(angle * indexOp);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xAngle *= R;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yAngle *= -R;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oPoint.X =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.Round(xAngle) + centerPoint.X;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oPoint.Y =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.Round(yAngle) + centerPoint.Y;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oPoint;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DrawOperation(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op,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center,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angle)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upLeftPoint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upLeftPoint.X = center.X - smallRadius;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upLeftPoint.Y = center.Y - smallRadius;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Pen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pen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Pen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.Black);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Brush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SolidBrush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.Firebrick);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Font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"Times New Roman"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 12);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g.DrawEllipse(pen, upLeftPoint.X, upLeftPoint.Y, smallRadius * 2, smallRadius * 2);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 StateBlock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g.DrawString(op.StateBlock, f, b, center.X - smallRadius/2 - 5*op.StateBlock.Length/2, center.Y - smallRadius/2);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 = op.TimeCalculation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 ("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op.VectorList.Count; i++)</w:t>
      </w:r>
    </w:p>
    <w:p w:rsid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(i == op.VectorList.Count - 1)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s = s + op.VectorList[i]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")"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s = s + op.VectorList[i] + </w:t>
      </w:r>
      <w:r w:rsidRPr="00491E29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", "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строка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состояния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 = 5;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len = 0;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(angle &gt;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.PI)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len = s.Length;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upLeftPoint.X =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.Sin(angle) * (smallRadius + a)) + center.X - 7* len;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upLeftPoint.Y = -(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Math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.Cos(angle) * (smallRadius + 3*a)) + center.Y;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g.DrawString(s, f, b, upLeftPoint);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 w:eastAsia="ru-RU" w:bidi="ar-SA"/>
        </w:rPr>
        <w:t>линии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DrawLinesOperationConnections(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indexOp,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center,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double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angle)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Random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r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Random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(indexOp *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DateTime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.Now.Millisecond *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DateTime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.Now.Second);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Pen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pen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Pen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Color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.FromArgb(r.Next(0, 200), r.Next(0, 200), r.Next(0, 255)));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opList[indexOp].ConnectionList.Count;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beginPoint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endPoint =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index = FindIndex(opList, opList[indexOp].ConnectionList[i]);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beginPoint = center;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endPoint = GetCenterCircle(centerPoint, index, angle);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g.DrawLine(pen, beginPoint, endPoint);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FindIndex(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List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r w:rsidRPr="00491E29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Operation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opList,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connection)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 = 0; i &lt; opList.Count; i++)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r w:rsidRPr="00491E29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(opList[i].Value == connection)</w:t>
      </w:r>
    </w:p>
    <w:p w:rsidR="00491E29" w:rsidRPr="00FE7807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491E29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r w:rsidRPr="00FE780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i;</w:t>
      </w:r>
    </w:p>
    <w:p w:rsidR="00491E29" w:rsidRPr="00FE7807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491E29" w:rsidRPr="00FE7807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r w:rsidRPr="00FE7807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-1;</w:t>
      </w:r>
    </w:p>
    <w:p w:rsidR="00491E29" w:rsidRPr="00FE7807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491E29" w:rsidRPr="00FE7807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491E29" w:rsidRPr="00491E29" w:rsidRDefault="00491E29" w:rsidP="00491E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E780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D1176" w:rsidRPr="00A034D7" w:rsidRDefault="00FD1176">
      <w:pPr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034D7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br w:type="page"/>
      </w:r>
    </w:p>
    <w:p w:rsidR="00C129E6" w:rsidRPr="00706FEB" w:rsidRDefault="006933A7" w:rsidP="00C129E6">
      <w:pPr>
        <w:pStyle w:val="3"/>
        <w:rPr>
          <w:lang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7216" behindDoc="0" locked="0" layoutInCell="1" allowOverlap="1" wp14:anchorId="0B8D0816" wp14:editId="3C7BED3D">
            <wp:simplePos x="0" y="0"/>
            <wp:positionH relativeFrom="column">
              <wp:posOffset>-900430</wp:posOffset>
            </wp:positionH>
            <wp:positionV relativeFrom="paragraph">
              <wp:posOffset>321310</wp:posOffset>
            </wp:positionV>
            <wp:extent cx="7545705" cy="3613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9E6">
        <w:rPr>
          <w:lang w:val="ru-RU" w:eastAsia="ru-RU" w:bidi="ar-SA"/>
        </w:rPr>
        <w:t>Скриншоты</w:t>
      </w:r>
      <w:r w:rsidR="00C129E6" w:rsidRPr="00706FEB">
        <w:rPr>
          <w:lang w:eastAsia="ru-RU" w:bidi="ar-SA"/>
        </w:rPr>
        <w:t xml:space="preserve"> </w:t>
      </w:r>
      <w:r w:rsidR="00C129E6">
        <w:rPr>
          <w:lang w:val="ru-RU" w:eastAsia="ru-RU" w:bidi="ar-SA"/>
        </w:rPr>
        <w:t>результатов</w:t>
      </w:r>
    </w:p>
    <w:p w:rsidR="00706FEB" w:rsidRDefault="00706FEB" w:rsidP="008E34F0">
      <w:pPr>
        <w:ind w:firstLine="0"/>
        <w:jc w:val="center"/>
        <w:rPr>
          <w:lang w:eastAsia="ru-RU" w:bidi="ar-SA"/>
        </w:rPr>
      </w:pPr>
    </w:p>
    <w:p w:rsidR="008E34F0" w:rsidRPr="00491E29" w:rsidRDefault="00491E29" w:rsidP="008E34F0">
      <w:pPr>
        <w:ind w:firstLine="0"/>
        <w:jc w:val="center"/>
        <w:rPr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1454C278" wp14:editId="67454239">
            <wp:extent cx="3409950" cy="3857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E6" w:rsidRPr="000C75A6" w:rsidRDefault="00706FEB" w:rsidP="00C129E6">
      <w:pPr>
        <w:pStyle w:val="2"/>
        <w:rPr>
          <w:i w:val="0"/>
          <w:lang w:val="ru-RU"/>
        </w:rPr>
      </w:pPr>
      <w:r w:rsidRPr="000C75A6">
        <w:rPr>
          <w:i w:val="0"/>
          <w:lang w:val="ru-RU"/>
        </w:rPr>
        <w:t xml:space="preserve"> </w:t>
      </w:r>
      <w:r w:rsidR="00C129E6" w:rsidRPr="003B448C">
        <w:rPr>
          <w:i w:val="0"/>
          <w:lang w:val="ru-RU"/>
        </w:rPr>
        <w:t>Вывод</w:t>
      </w:r>
    </w:p>
    <w:p w:rsidR="00C129E6" w:rsidRPr="00C129E6" w:rsidRDefault="00706FEB" w:rsidP="00C129E6">
      <w:pPr>
        <w:rPr>
          <w:lang w:val="ru-RU"/>
        </w:rPr>
      </w:pPr>
      <w:r>
        <w:rPr>
          <w:lang w:val="ru-RU"/>
        </w:rPr>
        <w:t xml:space="preserve">Изучен </w:t>
      </w:r>
      <w:r w:rsidR="006933A7">
        <w:rPr>
          <w:lang w:val="ru-RU"/>
        </w:rPr>
        <w:t>алгоритм свертывания графа распараллеленно</w:t>
      </w:r>
      <w:bookmarkStart w:id="0" w:name="_GoBack"/>
      <w:bookmarkEnd w:id="0"/>
      <w:r w:rsidR="006933A7">
        <w:rPr>
          <w:lang w:val="ru-RU"/>
        </w:rPr>
        <w:t>сти операций</w:t>
      </w:r>
      <w:r w:rsidR="00EA2371" w:rsidRPr="003B448C">
        <w:rPr>
          <w:lang w:val="ru-RU"/>
        </w:rPr>
        <w:t>.</w:t>
      </w:r>
    </w:p>
    <w:sectPr w:rsidR="00C129E6" w:rsidRPr="00C129E6" w:rsidSect="00FE5357">
      <w:headerReference w:type="first" r:id="rId11"/>
      <w:footerReference w:type="first" r:id="rId12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5D" w:rsidRDefault="003D3E5D">
      <w:r>
        <w:separator/>
      </w:r>
    </w:p>
  </w:endnote>
  <w:endnote w:type="continuationSeparator" w:id="0">
    <w:p w:rsidR="003D3E5D" w:rsidRDefault="003D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Default="00491E29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933A7">
      <w:rPr>
        <w:rStyle w:val="a8"/>
        <w:noProof/>
      </w:rPr>
      <w:t>19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Default="00491E29" w:rsidP="00FE5357">
    <w:pPr>
      <w:pStyle w:val="a7"/>
      <w:ind w:firstLine="0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933A7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5D" w:rsidRDefault="003D3E5D">
      <w:r>
        <w:separator/>
      </w:r>
    </w:p>
  </w:footnote>
  <w:footnote w:type="continuationSeparator" w:id="0">
    <w:p w:rsidR="003D3E5D" w:rsidRDefault="003D3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E29" w:rsidRPr="0063471C" w:rsidRDefault="00491E29" w:rsidP="00634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15495"/>
    <w:multiLevelType w:val="hybridMultilevel"/>
    <w:tmpl w:val="98D23176"/>
    <w:lvl w:ilvl="0" w:tplc="36FE2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0BB679EF"/>
    <w:multiLevelType w:val="hybridMultilevel"/>
    <w:tmpl w:val="3E941AF0"/>
    <w:lvl w:ilvl="0" w:tplc="2EBAE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793F42"/>
    <w:multiLevelType w:val="hybridMultilevel"/>
    <w:tmpl w:val="ECC28150"/>
    <w:lvl w:ilvl="0" w:tplc="041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0E034557"/>
    <w:multiLevelType w:val="hybridMultilevel"/>
    <w:tmpl w:val="D38E94BA"/>
    <w:lvl w:ilvl="0" w:tplc="2EBAE7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7B847DE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129F18B2"/>
    <w:multiLevelType w:val="hybridMultilevel"/>
    <w:tmpl w:val="81286F4E"/>
    <w:lvl w:ilvl="0" w:tplc="6BDC406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6A657C7"/>
    <w:multiLevelType w:val="hybridMultilevel"/>
    <w:tmpl w:val="76CC1614"/>
    <w:lvl w:ilvl="0" w:tplc="3C26EE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92D58AD"/>
    <w:multiLevelType w:val="hybridMultilevel"/>
    <w:tmpl w:val="546ABE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33E876A4"/>
    <w:multiLevelType w:val="hybridMultilevel"/>
    <w:tmpl w:val="A934B9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98708F9"/>
    <w:multiLevelType w:val="hybridMultilevel"/>
    <w:tmpl w:val="445A7C90"/>
    <w:lvl w:ilvl="0" w:tplc="252669A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12F8F"/>
    <w:multiLevelType w:val="hybridMultilevel"/>
    <w:tmpl w:val="7BA27708"/>
    <w:lvl w:ilvl="0" w:tplc="041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>
    <w:nsid w:val="57521D20"/>
    <w:multiLevelType w:val="hybridMultilevel"/>
    <w:tmpl w:val="0F441332"/>
    <w:lvl w:ilvl="0" w:tplc="BB4AAD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E48E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E8F1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8E64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96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A28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CBA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6F9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2E0A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DF67697"/>
    <w:multiLevelType w:val="hybridMultilevel"/>
    <w:tmpl w:val="9012AE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E308D8"/>
    <w:multiLevelType w:val="hybridMultilevel"/>
    <w:tmpl w:val="41F23FF2"/>
    <w:lvl w:ilvl="0" w:tplc="CB60BE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>
    <w:nsid w:val="70862701"/>
    <w:multiLevelType w:val="hybridMultilevel"/>
    <w:tmpl w:val="0DA862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8551A94"/>
    <w:multiLevelType w:val="hybridMultilevel"/>
    <w:tmpl w:val="662063BC"/>
    <w:lvl w:ilvl="0" w:tplc="0419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DE92DE1"/>
    <w:multiLevelType w:val="hybridMultilevel"/>
    <w:tmpl w:val="8B945392"/>
    <w:lvl w:ilvl="0" w:tplc="59324F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A26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05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4F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72B2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82C1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26FD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449C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E6FF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2"/>
  </w:num>
  <w:num w:numId="13">
    <w:abstractNumId w:val="15"/>
  </w:num>
  <w:num w:numId="14">
    <w:abstractNumId w:val="14"/>
  </w:num>
  <w:num w:numId="15">
    <w:abstractNumId w:val="25"/>
  </w:num>
  <w:num w:numId="16">
    <w:abstractNumId w:val="20"/>
  </w:num>
  <w:num w:numId="17">
    <w:abstractNumId w:val="12"/>
  </w:num>
  <w:num w:numId="18">
    <w:abstractNumId w:val="16"/>
  </w:num>
  <w:num w:numId="19">
    <w:abstractNumId w:val="10"/>
  </w:num>
  <w:num w:numId="20">
    <w:abstractNumId w:val="19"/>
  </w:num>
  <w:num w:numId="21">
    <w:abstractNumId w:val="21"/>
  </w:num>
  <w:num w:numId="22">
    <w:abstractNumId w:val="17"/>
  </w:num>
  <w:num w:numId="23">
    <w:abstractNumId w:val="18"/>
  </w:num>
  <w:num w:numId="24">
    <w:abstractNumId w:val="23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drawingGridHorizontalSpacing w:val="181"/>
  <w:drawingGridVerticalSpacing w:val="181"/>
  <w:doNotUseMarginsForDrawingGridOrigin/>
  <w:drawingGridHorizontalOrigin w:val="1418"/>
  <w:drawingGridVerticalOrigin w:val="1134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8E4"/>
    <w:rsid w:val="00025C6E"/>
    <w:rsid w:val="00071F9D"/>
    <w:rsid w:val="00092BE1"/>
    <w:rsid w:val="000B31EA"/>
    <w:rsid w:val="000C75A6"/>
    <w:rsid w:val="000E7FBD"/>
    <w:rsid w:val="000F51B2"/>
    <w:rsid w:val="00100B8C"/>
    <w:rsid w:val="00106C5B"/>
    <w:rsid w:val="00116869"/>
    <w:rsid w:val="001301AD"/>
    <w:rsid w:val="001437EA"/>
    <w:rsid w:val="00164666"/>
    <w:rsid w:val="001A6E49"/>
    <w:rsid w:val="001B1622"/>
    <w:rsid w:val="001C70DE"/>
    <w:rsid w:val="00200BB8"/>
    <w:rsid w:val="002073A5"/>
    <w:rsid w:val="0024704A"/>
    <w:rsid w:val="002A7BCD"/>
    <w:rsid w:val="002C1506"/>
    <w:rsid w:val="002C61E0"/>
    <w:rsid w:val="002D0388"/>
    <w:rsid w:val="003128E4"/>
    <w:rsid w:val="00317E5D"/>
    <w:rsid w:val="003503DB"/>
    <w:rsid w:val="003876CE"/>
    <w:rsid w:val="00396D24"/>
    <w:rsid w:val="003B448C"/>
    <w:rsid w:val="003D3E5D"/>
    <w:rsid w:val="003F115E"/>
    <w:rsid w:val="0045000B"/>
    <w:rsid w:val="00491E29"/>
    <w:rsid w:val="004C2E12"/>
    <w:rsid w:val="004D3C3F"/>
    <w:rsid w:val="004D434D"/>
    <w:rsid w:val="0055377E"/>
    <w:rsid w:val="005B69F9"/>
    <w:rsid w:val="005C77B8"/>
    <w:rsid w:val="005E4CEC"/>
    <w:rsid w:val="00615486"/>
    <w:rsid w:val="00624514"/>
    <w:rsid w:val="0063471C"/>
    <w:rsid w:val="00663808"/>
    <w:rsid w:val="0067312A"/>
    <w:rsid w:val="006933A7"/>
    <w:rsid w:val="006A0C9A"/>
    <w:rsid w:val="006A7A76"/>
    <w:rsid w:val="006C025E"/>
    <w:rsid w:val="006C72B8"/>
    <w:rsid w:val="006F2B50"/>
    <w:rsid w:val="00706FEB"/>
    <w:rsid w:val="00731FCF"/>
    <w:rsid w:val="00737CE9"/>
    <w:rsid w:val="007648CE"/>
    <w:rsid w:val="007A238E"/>
    <w:rsid w:val="007C11D2"/>
    <w:rsid w:val="007F3E38"/>
    <w:rsid w:val="00802080"/>
    <w:rsid w:val="0082183A"/>
    <w:rsid w:val="00843213"/>
    <w:rsid w:val="0084495A"/>
    <w:rsid w:val="00864ADF"/>
    <w:rsid w:val="008C2CDF"/>
    <w:rsid w:val="008D154D"/>
    <w:rsid w:val="008E34F0"/>
    <w:rsid w:val="009A723F"/>
    <w:rsid w:val="009E5FF1"/>
    <w:rsid w:val="009F5EF6"/>
    <w:rsid w:val="00A034D7"/>
    <w:rsid w:val="00A0417B"/>
    <w:rsid w:val="00A04B0B"/>
    <w:rsid w:val="00A52811"/>
    <w:rsid w:val="00A633CD"/>
    <w:rsid w:val="00A77D85"/>
    <w:rsid w:val="00AA1889"/>
    <w:rsid w:val="00B07E7F"/>
    <w:rsid w:val="00B83637"/>
    <w:rsid w:val="00BC7818"/>
    <w:rsid w:val="00C129E6"/>
    <w:rsid w:val="00C15FDF"/>
    <w:rsid w:val="00C23526"/>
    <w:rsid w:val="00C50511"/>
    <w:rsid w:val="00D44D71"/>
    <w:rsid w:val="00D50212"/>
    <w:rsid w:val="00D50589"/>
    <w:rsid w:val="00D716E3"/>
    <w:rsid w:val="00D8769E"/>
    <w:rsid w:val="00DA0E88"/>
    <w:rsid w:val="00DE47BF"/>
    <w:rsid w:val="00DF4EA4"/>
    <w:rsid w:val="00E1376D"/>
    <w:rsid w:val="00E15115"/>
    <w:rsid w:val="00E8679B"/>
    <w:rsid w:val="00EA2371"/>
    <w:rsid w:val="00EB1861"/>
    <w:rsid w:val="00F16C70"/>
    <w:rsid w:val="00F40054"/>
    <w:rsid w:val="00F509C1"/>
    <w:rsid w:val="00F668CF"/>
    <w:rsid w:val="00FA6145"/>
    <w:rsid w:val="00FD1176"/>
    <w:rsid w:val="00FD77A7"/>
    <w:rsid w:val="00FE5357"/>
    <w:rsid w:val="00FE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A2EBA28-7D46-4A0C-AB19-31F19A07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paragraph" w:styleId="aa">
    <w:name w:val="Balloon Text"/>
    <w:basedOn w:val="a"/>
    <w:link w:val="ab"/>
    <w:uiPriority w:val="99"/>
    <w:semiHidden/>
    <w:unhideWhenUsed/>
    <w:rsid w:val="002C150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C1506"/>
    <w:rPr>
      <w:rFonts w:ascii="Tahoma" w:hAnsi="Tahoma" w:cs="Tahoma"/>
      <w:sz w:val="16"/>
      <w:szCs w:val="16"/>
      <w:lang w:val="en-US" w:eastAsia="en-US" w:bidi="en-US"/>
    </w:rPr>
  </w:style>
  <w:style w:type="paragraph" w:styleId="ac">
    <w:name w:val="List Paragraph"/>
    <w:basedOn w:val="a"/>
    <w:uiPriority w:val="34"/>
    <w:qFormat/>
    <w:rsid w:val="000F51B2"/>
    <w:pPr>
      <w:ind w:left="720" w:firstLine="0"/>
      <w:contextualSpacing/>
      <w:jc w:val="left"/>
    </w:pPr>
    <w:rPr>
      <w:sz w:val="24"/>
      <w:lang w:val="ru-RU" w:eastAsia="ru-RU" w:bidi="ar-SA"/>
    </w:rPr>
  </w:style>
  <w:style w:type="character" w:styleId="ad">
    <w:name w:val="Placeholder Text"/>
    <w:basedOn w:val="a0"/>
    <w:uiPriority w:val="99"/>
    <w:semiHidden/>
    <w:rsid w:val="00A04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1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ex\Programs\&#1054;&#1054;&#1055;\&#1054;&#1054;&#1055;\&#1064;&#1072;&#1073;&#1083;&#1086;&#1085;%20&#1083;&#1072;&#1073;&#1086;&#1088;&#1072;&#1090;&#1086;&#1088;&#1085;&#1086;&#1081;%20&#1054;&#1054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C700-E4BE-4BA8-88C1-940875DB1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ООП.dotx</Template>
  <TotalTime>435</TotalTime>
  <Pages>19</Pages>
  <Words>5252</Words>
  <Characters>29939</Characters>
  <Application>Microsoft Office Word</Application>
  <DocSecurity>0</DocSecurity>
  <Lines>249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Факультет информационных технологий и робототехники</vt:lpstr>
      <vt:lpstr>Лабораторная работа 5. Свертывание графа распараллеленности операций.</vt:lpstr>
      <vt:lpstr>    Задание </vt:lpstr>
      <vt:lpstr>        Код программы</vt:lpstr>
      <vt:lpstr>        /Скриншоты результатов</vt:lpstr>
      <vt:lpstr>    Вывод</vt:lpstr>
    </vt:vector>
  </TitlesOfParts>
  <Company>БНТУ</Company>
  <LinksUpToDate>false</LinksUpToDate>
  <CharactersWithSpaces>35121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Alexandr_Admin</dc:creator>
  <cp:lastModifiedBy>Alex</cp:lastModifiedBy>
  <cp:revision>40</cp:revision>
  <cp:lastPrinted>1899-12-31T21:00:00Z</cp:lastPrinted>
  <dcterms:created xsi:type="dcterms:W3CDTF">2015-09-23T12:12:00Z</dcterms:created>
  <dcterms:modified xsi:type="dcterms:W3CDTF">2017-05-02T07:48:00Z</dcterms:modified>
</cp:coreProperties>
</file>