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CDF" w:rsidRPr="008C2CDF" w:rsidRDefault="008C2CDF" w:rsidP="008C2CDF">
      <w:pPr>
        <w:ind w:firstLine="0"/>
        <w:jc w:val="center"/>
        <w:rPr>
          <w:sz w:val="24"/>
          <w:lang w:val="ru-RU"/>
        </w:rPr>
      </w:pPr>
      <w:r w:rsidRPr="008C2CDF">
        <w:rPr>
          <w:sz w:val="24"/>
          <w:lang w:val="ru-RU"/>
        </w:rPr>
        <w:t>МИНИСТЕРСТВО ОБРАЗОВАНИЯ И НАУКИ РЕСПУБЛИКИ БЕЛАРУСЬ</w:t>
      </w:r>
    </w:p>
    <w:p w:rsidR="008C2CDF" w:rsidRPr="002A7BCD" w:rsidRDefault="008C2CDF" w:rsidP="00FE5357">
      <w:pPr>
        <w:ind w:firstLine="0"/>
        <w:jc w:val="center"/>
        <w:rPr>
          <w:sz w:val="24"/>
          <w:lang w:val="ru-RU"/>
        </w:rPr>
      </w:pPr>
      <w:r w:rsidRPr="002A7BCD">
        <w:rPr>
          <w:sz w:val="24"/>
          <w:lang w:val="ru-RU"/>
        </w:rPr>
        <w:t>БЕЛОРУССКИЙ НАЦИОНАЛЬНЫЙ ТЕХНИЧЕСКИЙ УНИВЕРСИТЕТ</w:t>
      </w:r>
    </w:p>
    <w:p w:rsidR="008C2CDF" w:rsidRPr="002A7BCD" w:rsidRDefault="008C2CDF" w:rsidP="00843213">
      <w:pPr>
        <w:pStyle w:val="2"/>
        <w:ind w:firstLine="0"/>
        <w:jc w:val="center"/>
        <w:rPr>
          <w:lang w:val="ru-RU"/>
        </w:rPr>
      </w:pPr>
      <w:r w:rsidRPr="002A7BCD">
        <w:rPr>
          <w:lang w:val="ru-RU"/>
        </w:rPr>
        <w:t xml:space="preserve">Факультет </w:t>
      </w:r>
      <w:r w:rsidRPr="002A7BCD">
        <w:rPr>
          <w:noProof/>
          <w:lang w:val="ru-RU"/>
        </w:rPr>
        <w:t xml:space="preserve">информационных технологий </w:t>
      </w:r>
      <w:r w:rsidR="00843213" w:rsidRPr="002A7BCD">
        <w:rPr>
          <w:lang w:val="ru-RU"/>
        </w:rPr>
        <w:t>и робототехники</w:t>
      </w:r>
    </w:p>
    <w:p w:rsidR="008C2CDF" w:rsidRPr="008C2CDF" w:rsidRDefault="008C2CDF" w:rsidP="008C2CDF">
      <w:pPr>
        <w:jc w:val="center"/>
        <w:rPr>
          <w:sz w:val="24"/>
          <w:lang w:val="ru-RU"/>
        </w:rPr>
      </w:pPr>
    </w:p>
    <w:p w:rsidR="008C2CDF" w:rsidRPr="002A7BCD" w:rsidRDefault="008C2CDF" w:rsidP="00FE5357">
      <w:pPr>
        <w:ind w:firstLine="0"/>
        <w:jc w:val="center"/>
        <w:rPr>
          <w:sz w:val="24"/>
          <w:lang w:val="ru-RU"/>
        </w:rPr>
      </w:pPr>
      <w:r w:rsidRPr="002A7BCD">
        <w:rPr>
          <w:sz w:val="24"/>
          <w:lang w:val="ru-RU"/>
        </w:rPr>
        <w:t>Кафедра программного обеспечения вычислительной техники</w:t>
      </w:r>
    </w:p>
    <w:p w:rsidR="008C2CDF" w:rsidRPr="002A7BCD" w:rsidRDefault="008C2CDF" w:rsidP="008C2CDF">
      <w:pPr>
        <w:jc w:val="center"/>
        <w:rPr>
          <w:sz w:val="24"/>
          <w:lang w:val="ru-RU"/>
        </w:rPr>
      </w:pPr>
      <w:r w:rsidRPr="002A7BCD">
        <w:rPr>
          <w:sz w:val="24"/>
          <w:lang w:val="ru-RU"/>
        </w:rPr>
        <w:t>и автоматизированных систем</w:t>
      </w:r>
    </w:p>
    <w:p w:rsidR="008C2CDF" w:rsidRPr="002A7BCD" w:rsidRDefault="008C2CDF" w:rsidP="008C2CDF">
      <w:pPr>
        <w:rPr>
          <w:lang w:val="ru-RU"/>
        </w:rPr>
      </w:pPr>
    </w:p>
    <w:p w:rsidR="008C2CDF" w:rsidRPr="0063471C" w:rsidRDefault="008C2CDF" w:rsidP="0063471C">
      <w:pPr>
        <w:ind w:firstLine="0"/>
        <w:jc w:val="center"/>
        <w:rPr>
          <w:lang w:val="ru-RU"/>
        </w:rPr>
      </w:pPr>
      <w:r w:rsidRPr="008C2CDF">
        <w:rPr>
          <w:b/>
          <w:sz w:val="32"/>
          <w:lang w:val="ru-RU"/>
        </w:rPr>
        <w:t xml:space="preserve">Отчет по лабораторной работе № </w:t>
      </w:r>
      <w:r w:rsidR="005C77B8">
        <w:rPr>
          <w:b/>
          <w:sz w:val="32"/>
          <w:lang w:val="ru-RU"/>
        </w:rPr>
        <w:t>2</w:t>
      </w:r>
    </w:p>
    <w:p w:rsidR="008C2CDF" w:rsidRPr="00FE5357" w:rsidRDefault="008C2CDF" w:rsidP="0063471C">
      <w:pPr>
        <w:ind w:right="-708" w:firstLine="0"/>
        <w:jc w:val="center"/>
        <w:rPr>
          <w:sz w:val="28"/>
          <w:lang w:val="ru-RU"/>
        </w:rPr>
      </w:pPr>
      <w:proofErr w:type="gramStart"/>
      <w:r w:rsidRPr="00FE5357">
        <w:rPr>
          <w:sz w:val="28"/>
          <w:lang w:val="ru-RU"/>
        </w:rPr>
        <w:t>по</w:t>
      </w:r>
      <w:proofErr w:type="gramEnd"/>
      <w:r w:rsidRPr="00FE5357">
        <w:rPr>
          <w:sz w:val="28"/>
          <w:lang w:val="ru-RU"/>
        </w:rPr>
        <w:t xml:space="preserve"> дисциплине: ”</w:t>
      </w:r>
      <w:r w:rsidR="0063471C">
        <w:rPr>
          <w:sz w:val="28"/>
          <w:lang w:val="ru-RU"/>
        </w:rPr>
        <w:t>Распределенная и параллельная обработка данных</w:t>
      </w:r>
      <w:r w:rsidRPr="00FE5357">
        <w:rPr>
          <w:sz w:val="28"/>
          <w:lang w:val="ru-RU"/>
        </w:rPr>
        <w:t>”</w:t>
      </w:r>
    </w:p>
    <w:p w:rsidR="008C2CDF" w:rsidRPr="008C2CDF" w:rsidRDefault="008C2CDF" w:rsidP="008C2CDF">
      <w:pPr>
        <w:rPr>
          <w:lang w:val="ru-RU"/>
        </w:rPr>
      </w:pPr>
    </w:p>
    <w:p w:rsidR="008C2CDF" w:rsidRPr="00FE5357" w:rsidRDefault="008C2CDF" w:rsidP="00FE5357">
      <w:pPr>
        <w:ind w:firstLine="0"/>
        <w:jc w:val="center"/>
        <w:rPr>
          <w:b/>
          <w:i/>
          <w:sz w:val="28"/>
          <w:lang w:val="ru-RU"/>
        </w:rPr>
      </w:pPr>
      <w:proofErr w:type="gramStart"/>
      <w:r w:rsidRPr="00FE5357">
        <w:rPr>
          <w:sz w:val="28"/>
          <w:lang w:val="ru-RU"/>
        </w:rPr>
        <w:t>на</w:t>
      </w:r>
      <w:proofErr w:type="gramEnd"/>
      <w:r w:rsidRPr="00FE5357">
        <w:rPr>
          <w:sz w:val="28"/>
          <w:lang w:val="ru-RU"/>
        </w:rPr>
        <w:t xml:space="preserve"> тему: </w:t>
      </w:r>
      <w:r w:rsidRPr="00FE5357">
        <w:rPr>
          <w:b/>
          <w:i/>
          <w:sz w:val="28"/>
          <w:lang w:val="ru-RU"/>
        </w:rPr>
        <w:t>”</w:t>
      </w:r>
      <w:r w:rsidR="002C1506" w:rsidRPr="00E8679B">
        <w:rPr>
          <w:lang w:val="ru-RU"/>
        </w:rPr>
        <w:t xml:space="preserve"> </w:t>
      </w:r>
      <w:r w:rsidR="005C77B8" w:rsidRPr="005C77B8">
        <w:rPr>
          <w:b/>
          <w:i/>
          <w:sz w:val="28"/>
          <w:lang w:val="ru-RU"/>
        </w:rPr>
        <w:t>Программная реализация и экспериментальное исследование алгоритма планирования ASAP</w:t>
      </w:r>
      <w:r w:rsidR="0063471C" w:rsidRPr="0063471C">
        <w:rPr>
          <w:b/>
          <w:i/>
          <w:sz w:val="28"/>
          <w:lang w:val="ru-RU"/>
        </w:rPr>
        <w:t xml:space="preserve"> </w:t>
      </w:r>
      <w:r w:rsidRPr="00FE5357">
        <w:rPr>
          <w:b/>
          <w:i/>
          <w:sz w:val="28"/>
          <w:lang w:val="ru-RU"/>
        </w:rPr>
        <w:t>”</w:t>
      </w:r>
    </w:p>
    <w:p w:rsidR="008C2CDF" w:rsidRPr="00FE5357" w:rsidRDefault="008C2CDF" w:rsidP="008C2CDF">
      <w:pPr>
        <w:rPr>
          <w:sz w:val="28"/>
          <w:lang w:val="ru-RU"/>
        </w:rPr>
      </w:pPr>
    </w:p>
    <w:p w:rsidR="008C2CDF" w:rsidRPr="002A7BCD" w:rsidRDefault="008C2CDF" w:rsidP="00843213">
      <w:pPr>
        <w:tabs>
          <w:tab w:val="left" w:pos="3780"/>
        </w:tabs>
        <w:ind w:firstLine="0"/>
        <w:rPr>
          <w:sz w:val="28"/>
          <w:lang w:val="ru-RU"/>
        </w:rPr>
      </w:pPr>
      <w:r w:rsidRPr="00FE5357">
        <w:rPr>
          <w:sz w:val="28"/>
          <w:lang w:val="ru-RU"/>
        </w:rPr>
        <w:t>Выполнил</w:t>
      </w:r>
      <w:r w:rsidRPr="00FE5357">
        <w:rPr>
          <w:b/>
          <w:sz w:val="28"/>
          <w:lang w:val="ru-RU"/>
        </w:rPr>
        <w:t>:</w:t>
      </w:r>
      <w:r w:rsidRPr="00FE5357">
        <w:rPr>
          <w:sz w:val="28"/>
          <w:lang w:val="ru-RU"/>
        </w:rPr>
        <w:tab/>
      </w:r>
      <w:r w:rsidR="002C1506" w:rsidRPr="002C1506">
        <w:rPr>
          <w:sz w:val="28"/>
          <w:lang w:val="ru-RU"/>
        </w:rPr>
        <w:t xml:space="preserve">   </w:t>
      </w:r>
      <w:r w:rsidRPr="00FE5357">
        <w:rPr>
          <w:sz w:val="28"/>
          <w:lang w:val="ru-RU"/>
        </w:rPr>
        <w:t>ст</w:t>
      </w:r>
      <w:r w:rsidR="00843213">
        <w:rPr>
          <w:sz w:val="28"/>
          <w:lang w:val="ru-RU"/>
        </w:rPr>
        <w:t>удент</w:t>
      </w:r>
      <w:r w:rsidRPr="00FE5357">
        <w:rPr>
          <w:sz w:val="28"/>
          <w:lang w:val="ru-RU"/>
        </w:rPr>
        <w:t xml:space="preserve"> гр</w:t>
      </w:r>
      <w:r w:rsidR="00843213">
        <w:rPr>
          <w:sz w:val="28"/>
          <w:lang w:val="ru-RU"/>
        </w:rPr>
        <w:t xml:space="preserve">уппы </w:t>
      </w:r>
      <w:r w:rsidR="002A7BCD" w:rsidRPr="002A7BCD">
        <w:rPr>
          <w:sz w:val="28"/>
          <w:lang w:val="ru-RU"/>
        </w:rPr>
        <w:t>10701214</w:t>
      </w:r>
      <w:r w:rsidR="00E8679B" w:rsidRPr="00E8679B">
        <w:rPr>
          <w:sz w:val="28"/>
          <w:lang w:val="ru-RU"/>
        </w:rPr>
        <w:t xml:space="preserve"> </w:t>
      </w:r>
      <w:r w:rsidR="002A7BCD">
        <w:rPr>
          <w:sz w:val="28"/>
          <w:lang w:val="ru-RU"/>
        </w:rPr>
        <w:t>Зубарев А. А.</w:t>
      </w:r>
    </w:p>
    <w:p w:rsidR="008C2CDF" w:rsidRPr="00FE5357" w:rsidRDefault="008C2CDF" w:rsidP="008C2CDF">
      <w:pPr>
        <w:rPr>
          <w:lang w:val="ru-RU"/>
        </w:rPr>
      </w:pPr>
    </w:p>
    <w:p w:rsidR="008C2CDF" w:rsidRPr="00FE5357" w:rsidRDefault="008C2CDF" w:rsidP="008C2CDF">
      <w:pPr>
        <w:rPr>
          <w:b/>
          <w:i/>
          <w:lang w:val="ru-RU"/>
        </w:rPr>
      </w:pPr>
    </w:p>
    <w:p w:rsidR="008C2CDF" w:rsidRPr="00FE5357" w:rsidRDefault="008C2CDF" w:rsidP="008C2CDF">
      <w:pPr>
        <w:tabs>
          <w:tab w:val="left" w:pos="6237"/>
        </w:tabs>
        <w:ind w:firstLine="0"/>
        <w:rPr>
          <w:i/>
          <w:sz w:val="28"/>
          <w:lang w:val="ru-RU"/>
        </w:rPr>
      </w:pPr>
      <w:r w:rsidRPr="00FE5357">
        <w:rPr>
          <w:sz w:val="28"/>
          <w:lang w:val="ru-RU"/>
        </w:rPr>
        <w:t>Принял</w:t>
      </w:r>
      <w:r w:rsidRPr="00FE5357">
        <w:rPr>
          <w:b/>
          <w:sz w:val="28"/>
          <w:lang w:val="ru-RU"/>
        </w:rPr>
        <w:t>:</w:t>
      </w:r>
      <w:r w:rsidRPr="00FE5357">
        <w:rPr>
          <w:sz w:val="28"/>
          <w:lang w:val="ru-RU"/>
        </w:rPr>
        <w:tab/>
      </w:r>
      <w:r w:rsidR="0063471C">
        <w:rPr>
          <w:sz w:val="28"/>
          <w:lang w:val="ru-RU"/>
        </w:rPr>
        <w:t>проф. Прихожий А.А.</w:t>
      </w:r>
    </w:p>
    <w:p w:rsidR="008C2CDF" w:rsidRPr="00FE5357" w:rsidRDefault="008C2CDF" w:rsidP="008C2CDF">
      <w:pPr>
        <w:rPr>
          <w:lang w:val="ru-RU"/>
        </w:rPr>
      </w:pPr>
    </w:p>
    <w:p w:rsidR="008C2CDF" w:rsidRPr="00FE5357" w:rsidRDefault="008C2CDF" w:rsidP="008C2CDF">
      <w:pPr>
        <w:rPr>
          <w:lang w:val="ru-RU"/>
        </w:rPr>
      </w:pPr>
    </w:p>
    <w:p w:rsidR="008C2CDF" w:rsidRPr="00FE5357" w:rsidRDefault="008C2CDF" w:rsidP="008C2CDF">
      <w:pPr>
        <w:rPr>
          <w:lang w:val="ru-RU"/>
        </w:rPr>
      </w:pPr>
    </w:p>
    <w:p w:rsidR="008C2CDF" w:rsidRDefault="008C2CDF" w:rsidP="007A238E">
      <w:pPr>
        <w:ind w:firstLine="0"/>
        <w:jc w:val="center"/>
        <w:rPr>
          <w:sz w:val="32"/>
          <w:lang w:val="ru-RU"/>
        </w:rPr>
      </w:pPr>
      <w:r w:rsidRPr="00200BB8">
        <w:rPr>
          <w:sz w:val="28"/>
          <w:lang w:val="ru-RU"/>
        </w:rPr>
        <w:t>Минск</w:t>
      </w:r>
      <w:r w:rsidRPr="00200BB8">
        <w:rPr>
          <w:sz w:val="32"/>
          <w:lang w:val="ru-RU"/>
        </w:rPr>
        <w:t xml:space="preserve"> 20</w:t>
      </w:r>
      <w:r w:rsidR="00843213">
        <w:rPr>
          <w:sz w:val="32"/>
          <w:lang w:val="ru-RU"/>
        </w:rPr>
        <w:t>1</w:t>
      </w:r>
      <w:r w:rsidR="0063471C">
        <w:rPr>
          <w:sz w:val="32"/>
          <w:lang w:val="ru-RU"/>
        </w:rPr>
        <w:t>7</w:t>
      </w:r>
    </w:p>
    <w:p w:rsidR="00FE5357" w:rsidRPr="00FE5357" w:rsidRDefault="00FE5357" w:rsidP="00FE5357">
      <w:pPr>
        <w:jc w:val="left"/>
        <w:rPr>
          <w:lang w:val="ru-RU"/>
        </w:rPr>
      </w:pPr>
    </w:p>
    <w:p w:rsidR="00FE5357" w:rsidRPr="00200BB8" w:rsidRDefault="00FE5357">
      <w:pPr>
        <w:rPr>
          <w:lang w:val="ru-RU"/>
        </w:rPr>
        <w:sectPr w:rsidR="00FE5357" w:rsidRPr="00200BB8" w:rsidSect="00FE5357">
          <w:footerReference w:type="default" r:id="rId8"/>
          <w:pgSz w:w="11906" w:h="16838" w:code="9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</w:p>
    <w:p w:rsidR="004C2E12" w:rsidRDefault="003503DB" w:rsidP="00200BB8">
      <w:pPr>
        <w:pStyle w:val="1"/>
        <w:rPr>
          <w:lang w:val="ru-RU"/>
        </w:rPr>
      </w:pPr>
      <w:r>
        <w:rPr>
          <w:lang w:val="ru-RU"/>
        </w:rPr>
        <w:lastRenderedPageBreak/>
        <w:t xml:space="preserve">Лабораторная работа </w:t>
      </w:r>
      <w:r w:rsidR="005C77B8" w:rsidRPr="005C77B8">
        <w:rPr>
          <w:lang w:val="ru-RU"/>
        </w:rPr>
        <w:t>2</w:t>
      </w:r>
      <w:r w:rsidR="002C1506" w:rsidRPr="002C1506">
        <w:rPr>
          <w:lang w:val="ru-RU"/>
        </w:rPr>
        <w:t xml:space="preserve">. </w:t>
      </w:r>
      <w:r w:rsidR="005C77B8" w:rsidRPr="005C77B8">
        <w:rPr>
          <w:lang w:val="ru-RU"/>
        </w:rPr>
        <w:t>Программная реализация и экспериментальное исследование алгоритма планирования ASAP</w:t>
      </w:r>
      <w:r w:rsidR="002C1506" w:rsidRPr="002C1506">
        <w:rPr>
          <w:lang w:val="ru-RU"/>
        </w:rPr>
        <w:t>.</w:t>
      </w:r>
    </w:p>
    <w:p w:rsidR="002C1506" w:rsidRPr="005C77B8" w:rsidRDefault="001B1622" w:rsidP="002C1506">
      <w:pPr>
        <w:rPr>
          <w:sz w:val="28"/>
        </w:rPr>
      </w:pPr>
      <w:r w:rsidRPr="0067312A">
        <w:rPr>
          <w:rFonts w:asciiTheme="majorHAnsi" w:hAnsiTheme="majorHAnsi"/>
          <w:b/>
          <w:sz w:val="28"/>
          <w:lang w:val="ru-RU"/>
        </w:rPr>
        <w:t>Цель</w:t>
      </w:r>
      <w:r w:rsidRPr="005C77B8">
        <w:rPr>
          <w:rFonts w:asciiTheme="majorHAnsi" w:hAnsiTheme="majorHAnsi"/>
          <w:b/>
          <w:sz w:val="28"/>
        </w:rPr>
        <w:t xml:space="preserve"> </w:t>
      </w:r>
      <w:r w:rsidR="006C72B8" w:rsidRPr="0063471C">
        <w:rPr>
          <w:rFonts w:asciiTheme="majorHAnsi" w:hAnsiTheme="majorHAnsi"/>
          <w:b/>
          <w:sz w:val="28"/>
          <w:lang w:val="ru-RU"/>
        </w:rPr>
        <w:t>работы</w:t>
      </w:r>
      <w:r w:rsidR="0067312A" w:rsidRPr="005C77B8">
        <w:rPr>
          <w:rFonts w:asciiTheme="majorHAnsi" w:hAnsiTheme="majorHAnsi"/>
          <w:b/>
          <w:sz w:val="24"/>
        </w:rPr>
        <w:t xml:space="preserve">: </w:t>
      </w:r>
      <w:r w:rsidR="005C77B8" w:rsidRPr="005C77B8">
        <w:rPr>
          <w:sz w:val="24"/>
          <w:lang w:val="ru-RU"/>
        </w:rPr>
        <w:t>Изучение</w:t>
      </w:r>
      <w:r w:rsidR="005C77B8" w:rsidRPr="00AD5386">
        <w:rPr>
          <w:sz w:val="24"/>
        </w:rPr>
        <w:t xml:space="preserve"> </w:t>
      </w:r>
      <w:proofErr w:type="spellStart"/>
      <w:r w:rsidR="005C77B8">
        <w:rPr>
          <w:sz w:val="24"/>
        </w:rPr>
        <w:t>алгоритма</w:t>
      </w:r>
      <w:proofErr w:type="spellEnd"/>
      <w:r w:rsidR="005C77B8" w:rsidRPr="00AD5386">
        <w:rPr>
          <w:sz w:val="24"/>
        </w:rPr>
        <w:t xml:space="preserve"> ASAP – As Soon As Possible</w:t>
      </w:r>
      <w:r w:rsidR="00B07E7F" w:rsidRPr="005C77B8">
        <w:rPr>
          <w:sz w:val="24"/>
          <w:szCs w:val="22"/>
        </w:rPr>
        <w:t>.</w:t>
      </w:r>
    </w:p>
    <w:p w:rsidR="002C1506" w:rsidRPr="006C72B8" w:rsidRDefault="002C1506" w:rsidP="002C1506">
      <w:pPr>
        <w:pStyle w:val="2"/>
        <w:rPr>
          <w:i w:val="0"/>
          <w:lang w:val="ru-RU" w:eastAsia="ru-RU" w:bidi="ar-SA"/>
        </w:rPr>
      </w:pPr>
      <w:r w:rsidRPr="006C72B8">
        <w:rPr>
          <w:i w:val="0"/>
          <w:lang w:val="ru-RU" w:eastAsia="ru-RU" w:bidi="ar-SA"/>
        </w:rPr>
        <w:t xml:space="preserve">Задание </w:t>
      </w:r>
    </w:p>
    <w:p w:rsidR="006C72B8" w:rsidRPr="006C72B8" w:rsidRDefault="006C72B8" w:rsidP="006C72B8">
      <w:pPr>
        <w:rPr>
          <w:lang w:val="ru-RU" w:eastAsia="ru-RU" w:bidi="ar-SA"/>
        </w:rPr>
      </w:pPr>
    </w:p>
    <w:p w:rsidR="003503DB" w:rsidRDefault="003503DB" w:rsidP="0063471C">
      <w:pPr>
        <w:spacing w:line="360" w:lineRule="auto"/>
        <w:rPr>
          <w:sz w:val="24"/>
          <w:lang w:val="ru-RU"/>
        </w:rPr>
      </w:pPr>
      <w:r w:rsidRPr="0063471C">
        <w:rPr>
          <w:sz w:val="24"/>
          <w:lang w:val="ru-RU"/>
        </w:rPr>
        <w:t xml:space="preserve">Спроектировать </w:t>
      </w:r>
      <w:r w:rsidR="0063471C" w:rsidRPr="0063471C">
        <w:rPr>
          <w:sz w:val="24"/>
          <w:lang w:val="ru-RU"/>
        </w:rPr>
        <w:t xml:space="preserve">программу для </w:t>
      </w:r>
      <w:r w:rsidR="005C77B8">
        <w:rPr>
          <w:sz w:val="24"/>
          <w:lang w:val="ru-RU"/>
        </w:rPr>
        <w:t>вычисления шагов управления по заданной таблице смежности графа, количеству операций, типов и таблицы типов</w:t>
      </w:r>
      <w:r w:rsidR="0063471C" w:rsidRPr="0063471C">
        <w:rPr>
          <w:sz w:val="24"/>
          <w:lang w:val="ru-RU"/>
        </w:rPr>
        <w:t>.</w:t>
      </w:r>
    </w:p>
    <w:p w:rsidR="0063471C" w:rsidRPr="0063471C" w:rsidRDefault="0063471C" w:rsidP="0063471C">
      <w:pPr>
        <w:spacing w:line="360" w:lineRule="auto"/>
        <w:rPr>
          <w:b/>
          <w:sz w:val="28"/>
          <w:lang w:val="ru-RU"/>
        </w:rPr>
      </w:pPr>
      <w:r w:rsidRPr="0063471C">
        <w:rPr>
          <w:b/>
          <w:sz w:val="28"/>
          <w:lang w:val="ru-RU"/>
        </w:rPr>
        <w:t>Теоретическая часть</w:t>
      </w:r>
    </w:p>
    <w:p w:rsidR="000B31EA" w:rsidRDefault="005C77B8" w:rsidP="00F509C1">
      <w:pPr>
        <w:spacing w:line="360" w:lineRule="auto"/>
        <w:rPr>
          <w:sz w:val="24"/>
          <w:lang w:val="ru-RU"/>
        </w:rPr>
      </w:pPr>
      <w:r>
        <w:rPr>
          <w:sz w:val="24"/>
        </w:rPr>
        <w:t>ASAP</w:t>
      </w:r>
      <w:r w:rsidRPr="005C77B8">
        <w:rPr>
          <w:sz w:val="24"/>
          <w:lang w:val="ru-RU"/>
        </w:rPr>
        <w:t xml:space="preserve"> (</w:t>
      </w:r>
      <w:r>
        <w:rPr>
          <w:sz w:val="24"/>
        </w:rPr>
        <w:t>As</w:t>
      </w:r>
      <w:r w:rsidRPr="005C77B8">
        <w:rPr>
          <w:sz w:val="24"/>
          <w:lang w:val="ru-RU"/>
        </w:rPr>
        <w:t xml:space="preserve"> </w:t>
      </w:r>
      <w:r>
        <w:rPr>
          <w:sz w:val="24"/>
        </w:rPr>
        <w:t>Soon</w:t>
      </w:r>
      <w:r w:rsidRPr="005C77B8">
        <w:rPr>
          <w:sz w:val="24"/>
          <w:lang w:val="ru-RU"/>
        </w:rPr>
        <w:t xml:space="preserve"> </w:t>
      </w:r>
      <w:r>
        <w:rPr>
          <w:sz w:val="24"/>
        </w:rPr>
        <w:t>As</w:t>
      </w:r>
      <w:r w:rsidRPr="005C77B8">
        <w:rPr>
          <w:sz w:val="24"/>
          <w:lang w:val="ru-RU"/>
        </w:rPr>
        <w:t xml:space="preserve"> </w:t>
      </w:r>
      <w:r>
        <w:rPr>
          <w:sz w:val="24"/>
        </w:rPr>
        <w:t>Possible</w:t>
      </w:r>
      <w:r w:rsidRPr="005C77B8">
        <w:rPr>
          <w:sz w:val="24"/>
          <w:lang w:val="ru-RU"/>
        </w:rPr>
        <w:t xml:space="preserve">) </w:t>
      </w:r>
      <w:r>
        <w:rPr>
          <w:sz w:val="24"/>
          <w:lang w:val="ru-RU"/>
        </w:rPr>
        <w:t>– стратегия планирования, которая решает задачу на достижимость. В ней не имеются никаких ограничений</w:t>
      </w:r>
      <w:r w:rsidR="008D154D">
        <w:rPr>
          <w:sz w:val="24"/>
          <w:lang w:val="ru-RU"/>
        </w:rPr>
        <w:t xml:space="preserve"> и ищет синхронный план минимальной времени длины.</w:t>
      </w:r>
    </w:p>
    <w:p w:rsidR="000C75A6" w:rsidRDefault="000C75A6" w:rsidP="00F509C1">
      <w:pPr>
        <w:spacing w:line="360" w:lineRule="auto"/>
        <w:rPr>
          <w:lang w:val="ru-RU"/>
        </w:rPr>
      </w:pPr>
      <w:r>
        <w:rPr>
          <w:lang w:val="ru-RU"/>
        </w:rPr>
        <w:t>Исходные данные:</w:t>
      </w:r>
    </w:p>
    <w:p w:rsidR="000C75A6" w:rsidRDefault="000C75A6" w:rsidP="000C75A6">
      <w:pPr>
        <w:spacing w:line="360" w:lineRule="auto"/>
        <w:ind w:left="707"/>
        <w:rPr>
          <w:lang w:val="ru-RU"/>
        </w:rPr>
      </w:pPr>
      <w:r>
        <w:rPr>
          <w:lang w:val="ru-RU"/>
        </w:rPr>
        <w:t>Граф предшествования операторов;</w:t>
      </w:r>
    </w:p>
    <w:p w:rsidR="000C75A6" w:rsidRDefault="000C75A6" w:rsidP="000C75A6">
      <w:pPr>
        <w:spacing w:line="360" w:lineRule="auto"/>
        <w:rPr>
          <w:lang w:val="ru-RU"/>
        </w:rPr>
      </w:pPr>
      <w:r>
        <w:rPr>
          <w:lang w:val="ru-RU"/>
        </w:rPr>
        <w:t>Выходные данные:</w:t>
      </w:r>
    </w:p>
    <w:p w:rsidR="000C75A6" w:rsidRDefault="000C75A6" w:rsidP="000C75A6">
      <w:pPr>
        <w:spacing w:line="360" w:lineRule="auto"/>
        <w:rPr>
          <w:lang w:val="ru-RU"/>
        </w:rPr>
      </w:pPr>
      <w:r>
        <w:rPr>
          <w:lang w:val="ru-RU"/>
        </w:rPr>
        <w:tab/>
        <w:t>Шаги управления;</w:t>
      </w:r>
    </w:p>
    <w:p w:rsidR="000C75A6" w:rsidRDefault="000C75A6" w:rsidP="000C75A6">
      <w:pPr>
        <w:spacing w:line="360" w:lineRule="auto"/>
        <w:rPr>
          <w:lang w:val="ru-RU"/>
        </w:rPr>
      </w:pPr>
      <w:r>
        <w:rPr>
          <w:lang w:val="ru-RU"/>
        </w:rPr>
        <w:tab/>
        <w:t>Количество процессоров каждого типа;</w:t>
      </w:r>
    </w:p>
    <w:p w:rsidR="000C75A6" w:rsidRDefault="000C75A6" w:rsidP="000C75A6">
      <w:pPr>
        <w:spacing w:line="360" w:lineRule="auto"/>
        <w:rPr>
          <w:lang w:val="ru-RU"/>
        </w:rPr>
      </w:pPr>
    </w:p>
    <w:p w:rsidR="000C75A6" w:rsidRDefault="000C75A6" w:rsidP="000C75A6">
      <w:pPr>
        <w:spacing w:line="360" w:lineRule="auto"/>
        <w:ind w:left="707"/>
        <w:rPr>
          <w:lang w:val="ru-RU"/>
        </w:rPr>
      </w:pPr>
    </w:p>
    <w:p w:rsidR="000C75A6" w:rsidRPr="000C75A6" w:rsidRDefault="000C75A6" w:rsidP="00F509C1">
      <w:pPr>
        <w:spacing w:line="360" w:lineRule="auto"/>
        <w:rPr>
          <w:lang w:val="ru-RU"/>
        </w:rPr>
      </w:pPr>
    </w:p>
    <w:p w:rsidR="000B31EA" w:rsidRPr="005C77B8" w:rsidRDefault="000B31EA" w:rsidP="00B07E7F">
      <w:pPr>
        <w:ind w:firstLine="567"/>
        <w:rPr>
          <w:lang w:val="ru-RU"/>
        </w:rPr>
      </w:pPr>
    </w:p>
    <w:p w:rsidR="0067312A" w:rsidRPr="005C77B8" w:rsidRDefault="0067312A" w:rsidP="00B07E7F">
      <w:pPr>
        <w:ind w:firstLine="567"/>
        <w:rPr>
          <w:lang w:val="ru-RU"/>
        </w:rPr>
      </w:pPr>
    </w:p>
    <w:p w:rsidR="00B83637" w:rsidRPr="000C75A6" w:rsidRDefault="009A723F" w:rsidP="00C129E6">
      <w:pPr>
        <w:pStyle w:val="3"/>
        <w:rPr>
          <w:lang w:eastAsia="ru-RU" w:bidi="ar-SA"/>
        </w:rPr>
      </w:pPr>
      <w:r w:rsidRPr="006C72B8">
        <w:rPr>
          <w:sz w:val="28"/>
          <w:lang w:val="ru-RU" w:eastAsia="ru-RU" w:bidi="ar-SA"/>
        </w:rPr>
        <w:t>Код</w:t>
      </w:r>
      <w:r w:rsidRPr="000C75A6">
        <w:rPr>
          <w:lang w:eastAsia="ru-RU" w:bidi="ar-SA"/>
        </w:rPr>
        <w:t xml:space="preserve"> </w:t>
      </w:r>
      <w:r w:rsidRPr="006C72B8">
        <w:rPr>
          <w:sz w:val="28"/>
          <w:lang w:val="ru-RU" w:eastAsia="ru-RU" w:bidi="ar-SA"/>
        </w:rPr>
        <w:t>программы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proofErr w:type="gramStart"/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System;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proofErr w:type="gramStart"/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System.Collections.Generic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proofErr w:type="gramStart"/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System.ComponentModel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proofErr w:type="gramStart"/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System.Data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proofErr w:type="gramStart"/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System.Drawing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proofErr w:type="gramStart"/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System.IO;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proofErr w:type="gramStart"/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System.Linq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proofErr w:type="gramStart"/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System.Text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proofErr w:type="gramStart"/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System.Threading.Tasks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proofErr w:type="gramStart"/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System.Windows.Forms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proofErr w:type="gramStart"/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namespace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Lab2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</w:t>
      </w:r>
      <w:proofErr w:type="gramStart"/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partial</w:t>
      </w: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class</w:t>
      </w: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0C75A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Form1</w:t>
      </w: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: </w:t>
      </w:r>
      <w:r w:rsidRPr="000C75A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Form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{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0C75A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CAsap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Asap = </w:t>
      </w:r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0C75A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CAsap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();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Form1()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spellStart"/>
      <w:proofErr w:type="gram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InitializeComponent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       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Form1_Load(</w:t>
      </w:r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object</w:t>
      </w: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sender, </w:t>
      </w:r>
      <w:proofErr w:type="spellStart"/>
      <w:r w:rsidRPr="000C75A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EventArgs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e)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Asap.File_</w:t>
      </w:r>
      <w:proofErr w:type="gram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Load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gramEnd"/>
      <w:r w:rsidRPr="000C75A6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"start_param.txt"</w:t>
      </w: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spellStart"/>
      <w:proofErr w:type="gram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Asap.Planning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spellStart"/>
      <w:proofErr w:type="gram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ViewResults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);            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ViewResults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()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0C75A6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шаги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richTextBox1.Text = </w:t>
      </w:r>
      <w:r w:rsidRPr="000C75A6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Всего</w:t>
      </w:r>
      <w:r w:rsidRPr="000C75A6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шагов</w:t>
      </w:r>
      <w:r w:rsidRPr="000C75A6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: "</w:t>
      </w: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Asap.steps.Count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0;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Asap.steps.Count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++)</w:t>
      </w:r>
    </w:p>
    <w:p w:rsid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{</w:t>
      </w:r>
    </w:p>
    <w:p w:rsid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richTextBox1.Text +=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nНа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" шаге запланированы следующие операции: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;</w:t>
      </w:r>
    </w:p>
    <w:p w:rsid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proofErr w:type="gramStart"/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k = 0; k &lt;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Asap.steps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].Count; k++)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richTextBox1.Text += </w:t>
      </w:r>
      <w:r w:rsidRPr="000C75A6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 "</w:t>
      </w: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(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Asap.steps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proofErr w:type="gram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][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k] + 1);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richTextBox1.Text += </w:t>
      </w:r>
      <w:r w:rsidRPr="000C75A6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Типы</w:t>
      </w:r>
      <w:r w:rsidRPr="000C75A6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операций</w:t>
      </w:r>
      <w:r w:rsidRPr="000C75A6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:</w:t>
      </w:r>
      <w:proofErr w:type="gramStart"/>
      <w:r w:rsidRPr="000C75A6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  <w:proofErr w:type="gramEnd"/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gramStart"/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k = 0; k &lt;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Asap.countTypes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 k++)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richTextBox1.Text += </w:t>
      </w:r>
      <w:r w:rsidRPr="000C75A6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"\</w:t>
      </w:r>
      <w:proofErr w:type="gramStart"/>
      <w:r w:rsidRPr="000C75A6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Тип</w:t>
      </w:r>
      <w:r w:rsidRPr="000C75A6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"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(k + 1) + </w:t>
      </w:r>
      <w:r w:rsidRPr="000C75A6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": "</w:t>
      </w: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Asap.countOperationsForType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][k];</w:t>
      </w:r>
    </w:p>
    <w:p w:rsid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}</w:t>
      </w:r>
    </w:p>
    <w:p w:rsid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Количество процессоров каждого типа</w:t>
      </w:r>
    </w:p>
    <w:p w:rsid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richTextBox1.Text +=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nВсего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 xml:space="preserve"> процессоров: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Asap.maxproc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;</w:t>
      </w:r>
    </w:p>
    <w:p w:rsid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proofErr w:type="gramStart"/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0;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Asap.countTypes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++)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richTextBox1.Text += </w:t>
      </w:r>
      <w:r w:rsidRPr="000C75A6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"\</w:t>
      </w:r>
      <w:proofErr w:type="gramStart"/>
      <w:r w:rsidRPr="000C75A6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Тип</w:t>
      </w:r>
      <w:r w:rsidRPr="000C75A6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"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(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+ 1) + </w:t>
      </w:r>
      <w:r w:rsidRPr="000C75A6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": "</w:t>
      </w: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Asap.countProcessorsByTypes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];               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0C75A6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типы</w:t>
      </w:r>
      <w:r w:rsidRPr="000C75A6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операций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dataGridView1.ColumnCount =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Asap.countTypes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+ 1;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dataGridView1.RowCount =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Asap.countOperations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+ 1;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dataGridView1.Rows[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0].Cells[0].Value = </w:t>
      </w:r>
      <w:r w:rsidRPr="000C75A6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"Operation \\  type"</w:t>
      </w: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dataGridView1.ColumnHeadersVisible = </w:t>
      </w:r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dataGridView1.RowHeadersVisible = </w:t>
      </w:r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-1;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Asap.countTypes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++)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gram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dataGridView1.Rows[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0].Cells[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+ 1].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Style.BackColor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proofErr w:type="spellStart"/>
      <w:r w:rsidRPr="000C75A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Color</w:t>
      </w: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.FromArgb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(110, 110, 110);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gramStart"/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&gt; -1)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proofErr w:type="gram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dataGridView1.Rows[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0].Cells[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+ 1].Value =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+ 1;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proofErr w:type="gram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dataGridView1.Columns[</w:t>
      </w:r>
      <w:proofErr w:type="spellStart"/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+ 1].Width = 50;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0;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Asap.countOperations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++)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gram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dataGridView1.Rows[</w:t>
      </w:r>
      <w:proofErr w:type="spellStart"/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+ 1].Cells[0].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Style.BackColor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proofErr w:type="spellStart"/>
      <w:r w:rsidRPr="000C75A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Color</w:t>
      </w: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.FromArgb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(110, 110, 110);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gram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dataGridView1.Rows[</w:t>
      </w:r>
      <w:proofErr w:type="spellStart"/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+ 1].Cells[0].Value =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+ 1;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0;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Asap.countTypes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++)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gramStart"/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k = 0; k &lt;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Asap.arrayTypes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].Length; k++)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proofErr w:type="gram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dataGridView1.Rows[</w:t>
      </w:r>
      <w:proofErr w:type="spellStart"/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Asap.arrayTypes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][k]].Cells[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+ 1].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Style.BackColor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proofErr w:type="spellStart"/>
      <w:r w:rsidRPr="000C75A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Color</w:t>
      </w: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.FromArgb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(82, 97, 160);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0C75A6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матрица</w:t>
      </w:r>
      <w:r w:rsidRPr="000C75A6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смежности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dataGridView2.ColumnCount =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Asap.countOperations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+ 1;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dataGridView2.RowCount =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Asap.countOperations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+ 1;            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dataGridView2.ColumnHeadersVisible = </w:t>
      </w:r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dataGridView2.RowHeadersVisible = </w:t>
      </w:r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          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0;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Asap.countOperations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+ 1;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++)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0C75A6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по</w:t>
      </w:r>
      <w:r w:rsidRPr="000C75A6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вертикали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dataGridView2.Rows[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].</w:t>
      </w:r>
      <w:proofErr w:type="gram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Cells[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0].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Style.BackColor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proofErr w:type="spellStart"/>
      <w:r w:rsidRPr="000C75A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Color</w:t>
      </w: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.FromArgb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(110, 110, 110);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dataGridView2.Rows[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].</w:t>
      </w:r>
      <w:proofErr w:type="gram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Cells[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0].Value =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0C75A6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по</w:t>
      </w:r>
      <w:r w:rsidRPr="000C75A6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горизонали</w:t>
      </w:r>
      <w:proofErr w:type="spellEnd"/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gram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dataGridView2.Rows[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0].Cells[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].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Style.BackColor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proofErr w:type="spellStart"/>
      <w:r w:rsidRPr="000C75A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Color</w:t>
      </w: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.FromArgb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(110, 110, 110);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gram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dataGridView2.Rows[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0].Cells[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].Value =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dataGridView2.Columns[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].Width = 50;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dataGridView2.Rows[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0].Cells[0].Value = </w:t>
      </w:r>
      <w:r w:rsidRPr="000C75A6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"Operation \\  operation"</w:t>
      </w: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0;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Asap.countOperations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++)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gramStart"/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k = 0; k &lt;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Asap.arrayH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].Length; k++)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proofErr w:type="gramStart"/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Asap.arrayH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][k] == 1)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{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</w:t>
      </w:r>
      <w:proofErr w:type="gram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dataGridView2.Rows[</w:t>
      </w:r>
      <w:proofErr w:type="spellStart"/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+ 1].Cells[k + 1].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Style.BackColor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proofErr w:type="spellStart"/>
      <w:r w:rsidRPr="000C75A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Color</w:t>
      </w: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.FromArgb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(82, 97, 160);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}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ClearView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()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dataGridView1.ColumnCount = 1;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dataGridView1.RowCount = 1;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dataGridView2.ColumnCount = 1;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dataGridView2.RowCount = 1;            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button2_Click_1(</w:t>
      </w:r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object</w:t>
      </w: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sender, </w:t>
      </w:r>
      <w:proofErr w:type="spellStart"/>
      <w:r w:rsidRPr="000C75A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EventArgs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e)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Asap.Clear_</w:t>
      </w:r>
      <w:proofErr w:type="gram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Object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spellStart"/>
      <w:proofErr w:type="gram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ClearView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0C75A6" w:rsidRP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Asap.File_</w:t>
      </w:r>
      <w:proofErr w:type="gram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Load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gramEnd"/>
      <w:r w:rsidRPr="000C75A6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"start_param.txt"</w:t>
      </w: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Asap.Planning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();</w:t>
      </w:r>
    </w:p>
    <w:p w:rsid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ViewResults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);  </w:t>
      </w:r>
    </w:p>
    <w:p w:rsid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}</w:t>
      </w:r>
    </w:p>
    <w:p w:rsid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</w:t>
      </w:r>
    </w:p>
    <w:p w:rsidR="000C75A6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}</w:t>
      </w:r>
    </w:p>
    <w:p w:rsidR="008D154D" w:rsidRDefault="000C75A6" w:rsidP="000C75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 w:bidi="ar-SA"/>
        </w:rPr>
      </w:pPr>
    </w:p>
    <w:p w:rsid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 w:bidi="ar-SA"/>
        </w:rPr>
      </w:pPr>
    </w:p>
    <w:p w:rsid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 w:bidi="ar-SA"/>
        </w:rPr>
      </w:pP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8"/>
          <w:szCs w:val="19"/>
          <w:lang w:eastAsia="ru-RU" w:bidi="ar-SA"/>
        </w:rPr>
      </w:pPr>
      <w:proofErr w:type="spellStart"/>
      <w:r w:rsidRPr="008D154D">
        <w:rPr>
          <w:rFonts w:ascii="Consolas" w:hAnsi="Consolas" w:cs="Consolas"/>
          <w:b/>
          <w:color w:val="000000"/>
          <w:sz w:val="28"/>
          <w:szCs w:val="19"/>
          <w:lang w:eastAsia="ru-RU" w:bidi="ar-SA"/>
        </w:rPr>
        <w:t>CAsap.cs</w:t>
      </w:r>
      <w:proofErr w:type="spellEnd"/>
    </w:p>
    <w:p w:rsid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System;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System.Collections.Generic;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System.IO;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System.Linq;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namespace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Lab2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class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8D15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CAsap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countOperations = 0;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countTypes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0;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[][]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arrayTypes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[][]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arrayH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8D15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8D15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&gt;&gt; List_chains = </w:t>
      </w:r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8D15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8D15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&gt;&gt;();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8D15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8D15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proofErr w:type="spell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&gt;&gt;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List_chains_ready_for_step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8D15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8D15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proofErr w:type="spell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&gt;&gt;();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8D15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8D15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&gt;&gt; steps = </w:t>
      </w:r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8D15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8D15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&gt;&gt;();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8D15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8D15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proofErr w:type="spell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&gt;&gt;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countOperationsForType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8D15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8D15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proofErr w:type="spell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&gt;&gt;();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8D15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proofErr w:type="spell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countProcessorsByTypes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8D15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proofErr w:type="spell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maxproc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0;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CAsap()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spellStart"/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maxproc</w:t>
      </w:r>
      <w:proofErr w:type="spellEnd"/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0;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Find_value(</w:t>
      </w:r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s)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index = 0;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0;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s.Length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++)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(s[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] == </w:t>
      </w:r>
      <w:r w:rsidRPr="008D154D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':'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index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+ 2;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value = </w:t>
      </w:r>
      <w:r w:rsidRPr="008D154D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""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s += </w:t>
      </w:r>
      <w:r w:rsidRPr="008D154D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'\0'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while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(s[index] != </w:t>
      </w:r>
      <w:r w:rsidRPr="008D154D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'\0'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value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+= s[index];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index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++;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value;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[]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GetArray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s)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]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nums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s.Split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r w:rsidRPr="008D154D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' '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spellStart"/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]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arr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nums.Length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0;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nums.Length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++)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</w:t>
      </w:r>
      <w:proofErr w:type="spellStart"/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arr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spellStart"/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] = </w:t>
      </w:r>
      <w:proofErr w:type="spell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.Parse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nums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]);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arr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File_Load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filestr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8D15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получение</w:t>
      </w:r>
      <w:r w:rsidRPr="008D15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данных</w:t>
      </w:r>
      <w:r w:rsidRPr="008D15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из</w:t>
      </w:r>
      <w:r w:rsidRPr="008D15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файла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spellStart"/>
      <w:r w:rsidRPr="008D15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StreamReader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file = </w:t>
      </w:r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proofErr w:type="gramStart"/>
      <w:r w:rsidRPr="008D15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StreamReader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spellStart"/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filestr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buff = </w:t>
      </w:r>
      <w:r w:rsidRPr="008D154D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""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buff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file.ReadLine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();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buff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Find_value(buff);            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countOperations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 </w:t>
      </w:r>
      <w:r w:rsidRPr="008D15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Convert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.ToInt32(buff);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buff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r w:rsidRPr="008D154D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""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buff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file.ReadLine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();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buff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Find_value(buff);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spellStart"/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countTypes</w:t>
      </w:r>
      <w:proofErr w:type="spellEnd"/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r w:rsidRPr="008D15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Convert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.ToInt32(buff);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spellStart"/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arrayTypes</w:t>
      </w:r>
      <w:proofErr w:type="spellEnd"/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countTypes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][];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0;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countTypes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++)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buff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r w:rsidRPr="008D154D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""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buff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file.ReadLine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();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buff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Find_value(buff);              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spellStart"/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arrayTypes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spellStart"/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] =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GetArray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(buff);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buff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r w:rsidRPr="008D154D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""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buff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file.ReadLine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();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spellStart"/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arrayH</w:t>
      </w:r>
      <w:proofErr w:type="spellEnd"/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countOperations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][];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0;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countOperations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++)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buff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r w:rsidRPr="008D154D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""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buff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file.ReadLine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();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buff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Find_value(buff);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spellStart"/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arrayH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spellStart"/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] =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GetArray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(buff);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spellStart"/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file.Close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);                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Planning()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spellStart"/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GetChains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List_chains_ready_for_step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Create_clone_chains_</w:t>
      </w:r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ready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spellStart"/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WriteSteps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spellStart"/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CountTypesOnSteps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spellStart"/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CountProcessorsEveryType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spellStart"/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maxproc</w:t>
      </w:r>
      <w:proofErr w:type="spellEnd"/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Maxprocessors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countProcessorsByTypes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CountProcessorsEveryType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()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0;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countTypes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++)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max = 0;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k = 0; k &lt;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countOperationsForType.Count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 k++)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(max &lt;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countOperationsForType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[k][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])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</w:t>
      </w:r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max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countOperationsForType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][k];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}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spellStart"/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countProcessorsByTypes.Add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max);                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Maxprocessors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r w:rsidRPr="008D15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proofErr w:type="spell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 L)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sum = 0;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0;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L.Count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++)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sum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+= L[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sum;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CountTypesOnSteps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()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0;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steps.Count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++)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spellStart"/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countOperationsForType.Add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gramEnd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8D15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proofErr w:type="spell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&gt;());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</w:p>
    <w:p w:rsid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добавить в список количества операций по типам нули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k = 0; k &lt;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countTypes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 k++)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proofErr w:type="spellStart"/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countOperationsForType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spellStart"/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].Add(0);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 = 0; t &lt; steps[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].Count; t++)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arrayTypes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[k].Contains(steps[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][t]+1))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</w:t>
      </w:r>
      <w:proofErr w:type="spellStart"/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countOperationsForType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spellStart"/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][k]++;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}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}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WriteSteps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()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8D15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>// step one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spellStart"/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steps.Add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gramEnd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8D15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proofErr w:type="spell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&gt;());</w:t>
      </w:r>
    </w:p>
    <w:p w:rsid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index_step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= 0;</w:t>
      </w:r>
    </w:p>
    <w:p w:rsid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 xml:space="preserve">// добавление на первый шаг все операции на началах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чепочек</w:t>
      </w:r>
      <w:proofErr w:type="spellEnd"/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0;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List_chains.Count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++)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steps[</w:t>
      </w:r>
      <w:proofErr w:type="spellStart"/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index_step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].Add(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List_chains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][0]);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spellStart"/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proofErr w:type="spellEnd"/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exist_nonplanOperation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8D15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2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и</w:t>
      </w:r>
      <w:r w:rsidRPr="008D15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более</w:t>
      </w:r>
      <w:r w:rsidRPr="008D15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шаги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while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true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exist_nonplanOperation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8D15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проверка</w:t>
      </w:r>
      <w:r w:rsidRPr="008D15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на</w:t>
      </w:r>
      <w:r w:rsidRPr="008D15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наличие</w:t>
      </w:r>
      <w:r w:rsidRPr="008D15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нераспланированных</w:t>
      </w:r>
      <w:proofErr w:type="spellEnd"/>
      <w:r w:rsidRPr="008D15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шагов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0;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List_chains_ready_for_step.Count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++)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List_chains_ready_for_step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].Contains(</w:t>
      </w:r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))</w:t>
      </w:r>
    </w:p>
    <w:p w:rsid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{</w:t>
      </w:r>
    </w:p>
    <w:p w:rsid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exist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_nonplanOperation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;</w:t>
      </w:r>
    </w:p>
    <w:p w:rsid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break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;</w:t>
      </w:r>
    </w:p>
    <w:p w:rsid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}</w:t>
      </w:r>
    </w:p>
    <w:p w:rsid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}</w:t>
      </w:r>
    </w:p>
    <w:p w:rsid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 xml:space="preserve">// если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нераспланированных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 xml:space="preserve"> шагов не осталось, то выйти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(!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exist_nonplanOperation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break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8D15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добавление</w:t>
      </w:r>
      <w:r w:rsidRPr="008D15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нового</w:t>
      </w:r>
      <w:r w:rsidRPr="008D15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шага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spellStart"/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steps.Add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gramEnd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8D15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proofErr w:type="spell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&gt;());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spellStart"/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index_step</w:t>
      </w:r>
      <w:proofErr w:type="spellEnd"/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++;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spellStart"/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index_false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0;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0;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List_chains_ready_for_step.Count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++)</w:t>
      </w:r>
    </w:p>
    <w:p w:rsid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{</w:t>
      </w:r>
    </w:p>
    <w:p w:rsid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 xml:space="preserve">// поиск индекса в цепи, где значение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false</w:t>
      </w:r>
      <w:proofErr w:type="spellEnd"/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index_false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Find_</w:t>
      </w:r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index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spellStart"/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List_chains_ready_for_step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]);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если есть значение индекса и предшественники операции по индексу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</w:t>
      </w:r>
      <w:r w:rsidRPr="008D15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уже</w:t>
      </w:r>
      <w:r w:rsidRPr="008D15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распланированы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index_false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!= -1 &amp;&amp;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Check_predecessors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List_chains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][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index_false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]))</w:t>
      </w:r>
    </w:p>
    <w:p w:rsid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{</w:t>
      </w:r>
    </w:p>
    <w:p w:rsid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против дублирования обработки одной и той же операции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(!steps[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index_step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].Contains(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List_chains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][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index_false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]))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</w:t>
      </w:r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steps[</w:t>
      </w:r>
      <w:proofErr w:type="spellStart"/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index_step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].Add(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List_chains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][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index_false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]);</w:t>
      </w:r>
    </w:p>
    <w:p w:rsid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    </w:t>
      </w:r>
    </w:p>
    <w:p w:rsid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}                   </w:t>
      </w:r>
    </w:p>
    <w:p w:rsid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}</w:t>
      </w:r>
    </w:p>
    <w:p w:rsid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 xml:space="preserve">// изменение на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 xml:space="preserve"> всех операций, которые распределены на текущем шаге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0;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List_chains_ready_for_step.Count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++)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index_false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Find_</w:t>
      </w:r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index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spellStart"/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List_chains_ready_for_step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]);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index_false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!= -1)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List_chains_ready_for_step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][</w:t>
      </w:r>
      <w:proofErr w:type="spellStart"/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index_false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] = </w:t>
      </w:r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true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}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Check_predecessors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spell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operation)</w:t>
      </w:r>
    </w:p>
    <w:p w:rsid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{</w:t>
      </w:r>
    </w:p>
    <w:p w:rsid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 xml:space="preserve">//проверить всех предшественников, все ли они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распранированы</w:t>
      </w:r>
      <w:proofErr w:type="spellEnd"/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8D15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proofErr w:type="spell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predesessors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8D15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proofErr w:type="spell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proofErr w:type="spellEnd"/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check = </w:t>
      </w:r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0;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List_chains.Count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++)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spellStart"/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index =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Find_index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List_chains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], operation);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index--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(index != -2)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proofErr w:type="spellStart"/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predesessors.Add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spellStart"/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List_chains_ready_for_step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][index]);</w:t>
      </w:r>
    </w:p>
    <w:p w:rsid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}</w:t>
      </w:r>
    </w:p>
    <w:p w:rsid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 xml:space="preserve">// проверить в списке на наличие хоть одного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нераспланированного</w:t>
      </w:r>
      <w:proofErr w:type="spellEnd"/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check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!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predesessors.Contains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check;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Find_index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r w:rsidRPr="008D15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proofErr w:type="spell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 L)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index = -1;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spellStart"/>
      <w:proofErr w:type="gramEnd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0;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L.Count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++)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(L[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] == </w:t>
      </w:r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index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8D154D" w:rsidRPr="000C75A6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proofErr w:type="gramStart"/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index;</w:t>
      </w:r>
    </w:p>
    <w:p w:rsidR="008D154D" w:rsidRPr="000C75A6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;</w:t>
      </w:r>
    </w:p>
    <w:p w:rsid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}</w:t>
      </w:r>
    </w:p>
    <w:p w:rsid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Find_index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r w:rsidRPr="008D15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proofErr w:type="spell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L, </w:t>
      </w:r>
      <w:proofErr w:type="spell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operation)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index = -1;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0;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L.Count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++)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(L[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 == operation)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index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8D154D" w:rsidRPr="000C75A6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proofErr w:type="gramStart"/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index;</w:t>
      </w:r>
    </w:p>
    <w:p w:rsidR="008D154D" w:rsidRPr="000C75A6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index;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8D15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8D15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proofErr w:type="spell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&gt;&gt;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Create_clone_chains_ready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()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8D15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8D15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&gt;&gt; ready = </w:t>
      </w:r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8D15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8D15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</w:t>
      </w:r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0;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List_chains.Count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++)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spellStart"/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ready.Add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gramEnd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8D15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proofErr w:type="spell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&gt;());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k = 0; k &lt;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List_chains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].Count; k++)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(k == 0)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</w:t>
      </w:r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ready[</w:t>
      </w:r>
      <w:proofErr w:type="spellStart"/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].Add(</w:t>
      </w:r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true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}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else</w:t>
      </w:r>
      <w:proofErr w:type="gramEnd"/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</w:t>
      </w:r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ready[</w:t>
      </w:r>
      <w:proofErr w:type="spellStart"/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].Add(</w:t>
      </w:r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}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ready;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GetChains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()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 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8D15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построить</w:t>
      </w:r>
      <w:r w:rsidRPr="008D15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цепи</w:t>
      </w:r>
      <w:r w:rsidRPr="008D15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зависимостей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8D15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proofErr w:type="spell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List_use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8D15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proofErr w:type="spell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8D15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Chain = </w:t>
      </w:r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8D15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operation = 0;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while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List_use.Count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countOperations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operation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0;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while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List_use.Contains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(operation))</w:t>
      </w:r>
    </w:p>
    <w:p w:rsid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{</w:t>
      </w:r>
    </w:p>
    <w:p w:rsid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operation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++;</w:t>
      </w:r>
    </w:p>
    <w:p w:rsid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}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spellStart"/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Chain.Clear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spellStart"/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Chain.Add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operation);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List_</w:t>
      </w:r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use.Add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operation);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while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true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{</w:t>
      </w:r>
    </w:p>
    <w:p w:rsid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найти в строке таблицы смежности следующее направление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index = </w:t>
      </w:r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0;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arrayH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[operation].Length;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++)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arrayH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[operation][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 == 1)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</w:t>
      </w:r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index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true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8D154D" w:rsidRPr="000C75A6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</w:t>
      </w:r>
      <w:proofErr w:type="gram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operation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8D154D" w:rsidRPr="000C75A6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</w:t>
      </w:r>
      <w:proofErr w:type="gramStart"/>
      <w:r w:rsidRPr="000C75A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break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}</w:t>
      </w:r>
    </w:p>
    <w:p w:rsid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)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</w:t>
      </w:r>
      <w:proofErr w:type="spellStart"/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Chain.Add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operation);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(!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List_use.Contains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(operation))</w:t>
      </w:r>
    </w:p>
    <w:p w:rsidR="008D154D" w:rsidRPr="000C75A6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</w:t>
      </w: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8D154D" w:rsidRPr="000C75A6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</w:t>
      </w:r>
      <w:proofErr w:type="spell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List_</w:t>
      </w:r>
      <w:proofErr w:type="gramStart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use.Add</w:t>
      </w:r>
      <w:proofErr w:type="spell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gramEnd"/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operation);</w:t>
      </w:r>
    </w:p>
    <w:p w:rsidR="008D154D" w:rsidRPr="000C75A6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C75A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}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}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else</w:t>
      </w:r>
      <w:proofErr w:type="gramEnd"/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break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}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List_</w:t>
      </w:r>
      <w:proofErr w:type="gram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chains.Add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gramEnd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8D15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proofErr w:type="spell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&gt;(Chain));                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Find_types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spell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num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type = 0;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(type = 0; type &lt; 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countTypes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 type++)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gramStart"/>
      <w:r w:rsidRPr="008D15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proofErr w:type="gram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arrayTypes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[type].Contains(</w:t>
      </w:r>
      <w:proofErr w:type="spellStart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num</w:t>
      </w:r>
      <w:proofErr w:type="spellEnd"/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))</w:t>
      </w:r>
    </w:p>
    <w:p w:rsidR="008D154D" w:rsidRPr="00706FEB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8D15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706FE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8D154D" w:rsidRPr="00706FEB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706FE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proofErr w:type="gramStart"/>
      <w:r w:rsidRPr="00706FE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proofErr w:type="gramEnd"/>
      <w:r w:rsidRPr="00706FE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type;</w:t>
      </w:r>
    </w:p>
    <w:p w:rsidR="008D154D" w:rsidRPr="00706FEB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706FE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 </w:t>
      </w:r>
    </w:p>
    <w:p w:rsidR="008D154D" w:rsidRPr="00706FEB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706FE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8D154D" w:rsidRPr="00706FEB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706FE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706FE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proofErr w:type="gramEnd"/>
      <w:r w:rsidRPr="00706FE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-1;</w:t>
      </w:r>
    </w:p>
    <w:p w:rsidR="008D154D" w:rsidRPr="00706FEB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706FE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8D154D" w:rsidRPr="00706FEB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706FE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</w:t>
      </w:r>
    </w:p>
    <w:p w:rsidR="008D154D" w:rsidRPr="00706FEB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706FE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}</w:t>
      </w:r>
    </w:p>
    <w:p w:rsidR="008D154D" w:rsidRP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sz w:val="19"/>
          <w:szCs w:val="19"/>
          <w:lang w:eastAsia="ru-RU" w:bidi="ar-SA"/>
        </w:rPr>
      </w:pPr>
      <w:r w:rsidRPr="00706FE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}</w:t>
      </w:r>
    </w:p>
    <w:p w:rsidR="000E7FBD" w:rsidRPr="00706FEB" w:rsidRDefault="000E7FBD" w:rsidP="006C72B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 w:bidi="ar-SA"/>
        </w:rPr>
      </w:pPr>
    </w:p>
    <w:p w:rsidR="000E7FBD" w:rsidRPr="00706FEB" w:rsidRDefault="000E7FBD" w:rsidP="006C72B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 w:bidi="ar-SA"/>
        </w:rPr>
      </w:pPr>
    </w:p>
    <w:p w:rsidR="002C1506" w:rsidRPr="00706FEB" w:rsidRDefault="002C1506" w:rsidP="002C150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 w:bidi="ar-SA"/>
        </w:rPr>
      </w:pPr>
    </w:p>
    <w:p w:rsidR="00C129E6" w:rsidRPr="00706FEB" w:rsidRDefault="00A633CD" w:rsidP="00C129E6">
      <w:pPr>
        <w:pStyle w:val="3"/>
        <w:rPr>
          <w:lang w:eastAsia="ru-RU" w:bidi="ar-SA"/>
        </w:rPr>
      </w:pPr>
      <w:bookmarkStart w:id="0" w:name="_GoBack"/>
      <w:r>
        <w:rPr>
          <w:noProof/>
          <w:lang w:val="ru-RU" w:eastAsia="ru-RU" w:bidi="ar-SA"/>
        </w:rPr>
        <w:drawing>
          <wp:anchor distT="0" distB="0" distL="114300" distR="114300" simplePos="0" relativeHeight="251657728" behindDoc="0" locked="0" layoutInCell="1" allowOverlap="1" wp14:anchorId="3DE69FCA" wp14:editId="538CD555">
            <wp:simplePos x="0" y="0"/>
            <wp:positionH relativeFrom="column">
              <wp:posOffset>-312954</wp:posOffset>
            </wp:positionH>
            <wp:positionV relativeFrom="paragraph">
              <wp:posOffset>318694</wp:posOffset>
            </wp:positionV>
            <wp:extent cx="6299835" cy="302006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C129E6">
        <w:rPr>
          <w:lang w:val="ru-RU" w:eastAsia="ru-RU" w:bidi="ar-SA"/>
        </w:rPr>
        <w:t>Скриншоты</w:t>
      </w:r>
      <w:r w:rsidR="00C129E6" w:rsidRPr="00706FEB">
        <w:rPr>
          <w:lang w:eastAsia="ru-RU" w:bidi="ar-SA"/>
        </w:rPr>
        <w:t xml:space="preserve"> </w:t>
      </w:r>
      <w:r w:rsidR="00C129E6">
        <w:rPr>
          <w:lang w:val="ru-RU" w:eastAsia="ru-RU" w:bidi="ar-SA"/>
        </w:rPr>
        <w:t>результатов</w:t>
      </w:r>
    </w:p>
    <w:p w:rsidR="00706FEB" w:rsidRDefault="00706FEB" w:rsidP="008E34F0">
      <w:pPr>
        <w:ind w:firstLine="0"/>
        <w:jc w:val="center"/>
        <w:rPr>
          <w:lang w:eastAsia="ru-RU" w:bidi="ar-SA"/>
        </w:rPr>
      </w:pPr>
    </w:p>
    <w:p w:rsidR="008E34F0" w:rsidRPr="00706FEB" w:rsidRDefault="00706FEB" w:rsidP="008E34F0">
      <w:pPr>
        <w:ind w:firstLine="0"/>
        <w:jc w:val="center"/>
        <w:rPr>
          <w:lang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6DC8CEDD" wp14:editId="4DCE7A5C">
            <wp:extent cx="3638550" cy="3362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E6" w:rsidRPr="000C75A6" w:rsidRDefault="00706FEB" w:rsidP="00C129E6">
      <w:pPr>
        <w:pStyle w:val="2"/>
        <w:rPr>
          <w:i w:val="0"/>
          <w:lang w:val="ru-RU"/>
        </w:rPr>
      </w:pPr>
      <w:r w:rsidRPr="000C75A6">
        <w:rPr>
          <w:i w:val="0"/>
          <w:lang w:val="ru-RU"/>
        </w:rPr>
        <w:t xml:space="preserve"> </w:t>
      </w:r>
      <w:r w:rsidR="00C129E6" w:rsidRPr="003B448C">
        <w:rPr>
          <w:i w:val="0"/>
          <w:lang w:val="ru-RU"/>
        </w:rPr>
        <w:t>Вывод</w:t>
      </w:r>
    </w:p>
    <w:p w:rsidR="00C129E6" w:rsidRPr="00C129E6" w:rsidRDefault="00706FEB" w:rsidP="00C129E6">
      <w:pPr>
        <w:rPr>
          <w:lang w:val="ru-RU"/>
        </w:rPr>
      </w:pPr>
      <w:r>
        <w:rPr>
          <w:lang w:val="ru-RU"/>
        </w:rPr>
        <w:t xml:space="preserve">Изучен стратегия планирования </w:t>
      </w:r>
      <w:r>
        <w:t>ASAP</w:t>
      </w:r>
      <w:r w:rsidR="00EA2371" w:rsidRPr="003B448C">
        <w:rPr>
          <w:lang w:val="ru-RU"/>
        </w:rPr>
        <w:t>.</w:t>
      </w:r>
    </w:p>
    <w:sectPr w:rsidR="00C129E6" w:rsidRPr="00C129E6" w:rsidSect="00FE5357">
      <w:headerReference w:type="first" r:id="rId11"/>
      <w:footerReference w:type="first" r:id="rId12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CEC" w:rsidRDefault="005E4CEC">
      <w:r>
        <w:separator/>
      </w:r>
    </w:p>
  </w:endnote>
  <w:endnote w:type="continuationSeparator" w:id="0">
    <w:p w:rsidR="005E4CEC" w:rsidRDefault="005E4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A76" w:rsidRDefault="00FD77A7" w:rsidP="00FE5357">
    <w:pPr>
      <w:pStyle w:val="a7"/>
      <w:ind w:firstLine="0"/>
      <w:jc w:val="center"/>
    </w:pPr>
    <w:r>
      <w:rPr>
        <w:rStyle w:val="a8"/>
      </w:rPr>
      <w:fldChar w:fldCharType="begin"/>
    </w:r>
    <w:r w:rsidR="006A7A76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A633CD">
      <w:rPr>
        <w:rStyle w:val="a8"/>
        <w:noProof/>
      </w:rPr>
      <w:t>11</w:t>
    </w:r>
    <w:r>
      <w:rPr>
        <w:rStyle w:val="a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A76" w:rsidRDefault="00FD77A7" w:rsidP="00FE5357">
    <w:pPr>
      <w:pStyle w:val="a7"/>
      <w:ind w:firstLine="0"/>
      <w:jc w:val="center"/>
    </w:pPr>
    <w:r>
      <w:rPr>
        <w:rStyle w:val="a8"/>
      </w:rPr>
      <w:fldChar w:fldCharType="begin"/>
    </w:r>
    <w:r w:rsidR="006A7A76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A633CD">
      <w:rPr>
        <w:rStyle w:val="a8"/>
        <w:noProof/>
      </w:rPr>
      <w:t>2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CEC" w:rsidRDefault="005E4CEC">
      <w:r>
        <w:separator/>
      </w:r>
    </w:p>
  </w:footnote>
  <w:footnote w:type="continuationSeparator" w:id="0">
    <w:p w:rsidR="005E4CEC" w:rsidRDefault="005E4C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A76" w:rsidRPr="0063471C" w:rsidRDefault="006A7A76" w:rsidP="0063471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D42D7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82667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D8AD7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3166D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99099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EA70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51E14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1BEC0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BB84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4A2D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793F42"/>
    <w:multiLevelType w:val="hybridMultilevel"/>
    <w:tmpl w:val="ECC28150"/>
    <w:lvl w:ilvl="0" w:tplc="0419000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129F18B2"/>
    <w:multiLevelType w:val="hybridMultilevel"/>
    <w:tmpl w:val="81286F4E"/>
    <w:lvl w:ilvl="0" w:tplc="6BDC406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6A657C7"/>
    <w:multiLevelType w:val="hybridMultilevel"/>
    <w:tmpl w:val="76CC1614"/>
    <w:lvl w:ilvl="0" w:tplc="3C26EE7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92D58AD"/>
    <w:multiLevelType w:val="hybridMultilevel"/>
    <w:tmpl w:val="546ABE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>
    <w:nsid w:val="57521D20"/>
    <w:multiLevelType w:val="hybridMultilevel"/>
    <w:tmpl w:val="0F441332"/>
    <w:lvl w:ilvl="0" w:tplc="BB4AAD9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E48EB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E8F1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8E645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96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9A284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5CBAC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B6F9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2E0A1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1E308D8"/>
    <w:multiLevelType w:val="hybridMultilevel"/>
    <w:tmpl w:val="41F23FF2"/>
    <w:lvl w:ilvl="0" w:tplc="CB60BEE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>
    <w:nsid w:val="78551A94"/>
    <w:multiLevelType w:val="hybridMultilevel"/>
    <w:tmpl w:val="662063BC"/>
    <w:lvl w:ilvl="0" w:tplc="04190017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7DE92DE1"/>
    <w:multiLevelType w:val="hybridMultilevel"/>
    <w:tmpl w:val="8B945392"/>
    <w:lvl w:ilvl="0" w:tplc="59324FE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0A264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9A05C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34FDC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72B2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82C1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26FD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449C9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9E6FF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5"/>
  </w:num>
  <w:num w:numId="13">
    <w:abstractNumId w:val="12"/>
  </w:num>
  <w:num w:numId="14">
    <w:abstractNumId w:val="11"/>
  </w:num>
  <w:num w:numId="15">
    <w:abstractNumId w:val="17"/>
  </w:num>
  <w:num w:numId="16">
    <w:abstractNumId w:val="14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drawingGridHorizontalSpacing w:val="181"/>
  <w:drawingGridVerticalSpacing w:val="181"/>
  <w:doNotUseMarginsForDrawingGridOrigin/>
  <w:drawingGridHorizontalOrigin w:val="1418"/>
  <w:drawingGridVerticalOrigin w:val="1134"/>
  <w:characterSpacingControl w:val="doNotCompress"/>
  <w:savePreviewPicture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28E4"/>
    <w:rsid w:val="00025C6E"/>
    <w:rsid w:val="00071F9D"/>
    <w:rsid w:val="000B31EA"/>
    <w:rsid w:val="000C75A6"/>
    <w:rsid w:val="000E7FBD"/>
    <w:rsid w:val="000F51B2"/>
    <w:rsid w:val="00100B8C"/>
    <w:rsid w:val="00106C5B"/>
    <w:rsid w:val="00116869"/>
    <w:rsid w:val="001301AD"/>
    <w:rsid w:val="001437EA"/>
    <w:rsid w:val="001A6E49"/>
    <w:rsid w:val="001B1622"/>
    <w:rsid w:val="001C70DE"/>
    <w:rsid w:val="00200BB8"/>
    <w:rsid w:val="002073A5"/>
    <w:rsid w:val="002A7BCD"/>
    <w:rsid w:val="002C1506"/>
    <w:rsid w:val="002D0388"/>
    <w:rsid w:val="003128E4"/>
    <w:rsid w:val="003503DB"/>
    <w:rsid w:val="003876CE"/>
    <w:rsid w:val="00396D24"/>
    <w:rsid w:val="003B448C"/>
    <w:rsid w:val="004C2E12"/>
    <w:rsid w:val="004D3C3F"/>
    <w:rsid w:val="0055377E"/>
    <w:rsid w:val="005B69F9"/>
    <w:rsid w:val="005C77B8"/>
    <w:rsid w:val="005E4CEC"/>
    <w:rsid w:val="00615486"/>
    <w:rsid w:val="00624514"/>
    <w:rsid w:val="0063471C"/>
    <w:rsid w:val="00663808"/>
    <w:rsid w:val="0067312A"/>
    <w:rsid w:val="006A7A76"/>
    <w:rsid w:val="006C72B8"/>
    <w:rsid w:val="00706FEB"/>
    <w:rsid w:val="00731FCF"/>
    <w:rsid w:val="00737CE9"/>
    <w:rsid w:val="007648CE"/>
    <w:rsid w:val="007A238E"/>
    <w:rsid w:val="007C11D2"/>
    <w:rsid w:val="007F3E38"/>
    <w:rsid w:val="00843213"/>
    <w:rsid w:val="0084495A"/>
    <w:rsid w:val="00864ADF"/>
    <w:rsid w:val="008C2CDF"/>
    <w:rsid w:val="008D154D"/>
    <w:rsid w:val="008E34F0"/>
    <w:rsid w:val="009A723F"/>
    <w:rsid w:val="00A0417B"/>
    <w:rsid w:val="00A04B0B"/>
    <w:rsid w:val="00A52811"/>
    <w:rsid w:val="00A633CD"/>
    <w:rsid w:val="00A77D85"/>
    <w:rsid w:val="00AA1889"/>
    <w:rsid w:val="00B07E7F"/>
    <w:rsid w:val="00B83637"/>
    <w:rsid w:val="00BC7818"/>
    <w:rsid w:val="00C129E6"/>
    <w:rsid w:val="00C15FDF"/>
    <w:rsid w:val="00D44D71"/>
    <w:rsid w:val="00D50212"/>
    <w:rsid w:val="00D50589"/>
    <w:rsid w:val="00D716E3"/>
    <w:rsid w:val="00D8769E"/>
    <w:rsid w:val="00DE47BF"/>
    <w:rsid w:val="00DF4EA4"/>
    <w:rsid w:val="00E15115"/>
    <w:rsid w:val="00E8679B"/>
    <w:rsid w:val="00EA2371"/>
    <w:rsid w:val="00EB1861"/>
    <w:rsid w:val="00F16C70"/>
    <w:rsid w:val="00F40054"/>
    <w:rsid w:val="00F509C1"/>
    <w:rsid w:val="00F668CF"/>
    <w:rsid w:val="00FD77A7"/>
    <w:rsid w:val="00FE53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docId w15:val="{FA2EBA28-7D46-4A0C-AB19-31F19A07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CDF"/>
    <w:pPr>
      <w:ind w:firstLine="709"/>
      <w:jc w:val="both"/>
    </w:pPr>
    <w:rPr>
      <w:rFonts w:ascii="Times New Roman" w:hAnsi="Times New Roman"/>
      <w:sz w:val="22"/>
      <w:szCs w:val="24"/>
      <w:lang w:val="en-US" w:eastAsia="en-US" w:bidi="en-US"/>
    </w:rPr>
  </w:style>
  <w:style w:type="paragraph" w:styleId="1">
    <w:name w:val="heading 1"/>
    <w:basedOn w:val="a"/>
    <w:next w:val="a"/>
    <w:uiPriority w:val="9"/>
    <w:qFormat/>
    <w:rsid w:val="008C2CD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8C2CD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8C2C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uiPriority w:val="9"/>
    <w:qFormat/>
    <w:rsid w:val="008C2C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qFormat/>
    <w:rsid w:val="008C2C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qFormat/>
    <w:rsid w:val="008C2CDF"/>
    <w:p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uiPriority w:val="9"/>
    <w:qFormat/>
    <w:rsid w:val="008C2CDF"/>
    <w:pPr>
      <w:spacing w:before="240" w:after="60"/>
      <w:outlineLvl w:val="6"/>
    </w:pPr>
  </w:style>
  <w:style w:type="paragraph" w:styleId="8">
    <w:name w:val="heading 8"/>
    <w:basedOn w:val="a"/>
    <w:next w:val="a"/>
    <w:uiPriority w:val="9"/>
    <w:qFormat/>
    <w:rsid w:val="008C2CD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rsid w:val="008C2CDF"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8C2CD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8C2CDF"/>
    <w:rPr>
      <w:rFonts w:ascii="Cambria" w:eastAsia="Times New Roman" w:hAnsi="Cambria"/>
      <w:b/>
      <w:bCs/>
      <w:sz w:val="26"/>
      <w:szCs w:val="26"/>
    </w:rPr>
  </w:style>
  <w:style w:type="paragraph" w:customStyle="1" w:styleId="a3">
    <w:name w:val="Код"/>
    <w:basedOn w:val="a"/>
    <w:link w:val="a4"/>
    <w:qFormat/>
    <w:rsid w:val="008C2CDF"/>
    <w:pPr>
      <w:ind w:firstLine="0"/>
      <w:jc w:val="left"/>
    </w:pPr>
    <w:rPr>
      <w:rFonts w:ascii="Courier New" w:hAnsi="Courier New"/>
      <w:lang w:val="ru-RU"/>
    </w:rPr>
  </w:style>
  <w:style w:type="paragraph" w:styleId="a5">
    <w:name w:val="header"/>
    <w:basedOn w:val="a"/>
    <w:rsid w:val="00FE5357"/>
    <w:pPr>
      <w:tabs>
        <w:tab w:val="center" w:pos="4677"/>
        <w:tab w:val="right" w:pos="9355"/>
      </w:tabs>
    </w:pPr>
  </w:style>
  <w:style w:type="paragraph" w:styleId="a6">
    <w:name w:val="TOC Heading"/>
    <w:basedOn w:val="1"/>
    <w:next w:val="a"/>
    <w:uiPriority w:val="39"/>
    <w:qFormat/>
    <w:rsid w:val="008C2CDF"/>
    <w:pPr>
      <w:outlineLvl w:val="9"/>
    </w:pPr>
  </w:style>
  <w:style w:type="paragraph" w:styleId="a7">
    <w:name w:val="footer"/>
    <w:basedOn w:val="a"/>
    <w:rsid w:val="00FE5357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FE5357"/>
  </w:style>
  <w:style w:type="paragraph" w:customStyle="1" w:styleId="a9">
    <w:name w:val="Цель работы"/>
    <w:basedOn w:val="a"/>
    <w:rsid w:val="00B83637"/>
    <w:pPr>
      <w:autoSpaceDE w:val="0"/>
      <w:autoSpaceDN w:val="0"/>
      <w:adjustRightInd w:val="0"/>
    </w:pPr>
    <w:rPr>
      <w:b/>
      <w:sz w:val="24"/>
      <w:lang w:val="ru-RU"/>
    </w:rPr>
  </w:style>
  <w:style w:type="character" w:customStyle="1" w:styleId="a4">
    <w:name w:val="Код Знак"/>
    <w:link w:val="a3"/>
    <w:rsid w:val="009A723F"/>
    <w:rPr>
      <w:rFonts w:ascii="Courier New" w:hAnsi="Courier New"/>
      <w:sz w:val="22"/>
      <w:szCs w:val="24"/>
      <w:lang w:val="ru-RU" w:eastAsia="en-US" w:bidi="en-US"/>
    </w:rPr>
  </w:style>
  <w:style w:type="paragraph" w:styleId="aa">
    <w:name w:val="Balloon Text"/>
    <w:basedOn w:val="a"/>
    <w:link w:val="ab"/>
    <w:uiPriority w:val="99"/>
    <w:semiHidden/>
    <w:unhideWhenUsed/>
    <w:rsid w:val="002C150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C1506"/>
    <w:rPr>
      <w:rFonts w:ascii="Tahoma" w:hAnsi="Tahoma" w:cs="Tahoma"/>
      <w:sz w:val="16"/>
      <w:szCs w:val="16"/>
      <w:lang w:val="en-US" w:eastAsia="en-US" w:bidi="en-US"/>
    </w:rPr>
  </w:style>
  <w:style w:type="paragraph" w:styleId="ac">
    <w:name w:val="List Paragraph"/>
    <w:basedOn w:val="a"/>
    <w:uiPriority w:val="34"/>
    <w:qFormat/>
    <w:rsid w:val="000F51B2"/>
    <w:pPr>
      <w:ind w:left="720" w:firstLine="0"/>
      <w:contextualSpacing/>
      <w:jc w:val="left"/>
    </w:pPr>
    <w:rPr>
      <w:sz w:val="24"/>
      <w:lang w:val="ru-RU" w:eastAsia="ru-RU" w:bidi="ar-SA"/>
    </w:rPr>
  </w:style>
  <w:style w:type="character" w:styleId="ad">
    <w:name w:val="Placeholder Text"/>
    <w:basedOn w:val="a0"/>
    <w:uiPriority w:val="99"/>
    <w:semiHidden/>
    <w:rsid w:val="00A04B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59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30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19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893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lex\Programs\&#1054;&#1054;&#1055;\&#1054;&#1054;&#1055;\&#1064;&#1072;&#1073;&#1083;&#1086;&#1085;%20&#1083;&#1072;&#1073;&#1086;&#1088;&#1072;&#1090;&#1086;&#1088;&#1085;&#1086;&#1081;%20&#1054;&#1054;&#105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7DFB0-78F4-4CA3-8E5E-B3813A080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лабораторной ООП.dotx</Template>
  <TotalTime>287</TotalTime>
  <Pages>11</Pages>
  <Words>2562</Words>
  <Characters>14607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БНТУ</Company>
  <LinksUpToDate>false</LinksUpToDate>
  <CharactersWithSpaces>17135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Alexandr_Admin</dc:creator>
  <cp:lastModifiedBy>Alex</cp:lastModifiedBy>
  <cp:revision>25</cp:revision>
  <cp:lastPrinted>1899-12-31T21:00:00Z</cp:lastPrinted>
  <dcterms:created xsi:type="dcterms:W3CDTF">2015-09-23T12:12:00Z</dcterms:created>
  <dcterms:modified xsi:type="dcterms:W3CDTF">2017-03-14T16:54:00Z</dcterms:modified>
</cp:coreProperties>
</file>