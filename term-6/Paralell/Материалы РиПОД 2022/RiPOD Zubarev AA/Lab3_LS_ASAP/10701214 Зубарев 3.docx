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9F5EF6">
        <w:rPr>
          <w:b/>
          <w:sz w:val="32"/>
          <w:lang w:val="ru-RU"/>
        </w:rPr>
        <w:t>3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4D434D" w:rsidRPr="004D434D">
        <w:rPr>
          <w:b/>
          <w:i/>
          <w:sz w:val="28"/>
          <w:lang w:val="ru-RU"/>
        </w:rPr>
        <w:t xml:space="preserve">Программная реализация и экспериментальное исследование стратегии спискового планирования 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164666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4D434D">
        <w:rPr>
          <w:lang w:val="ru-RU"/>
        </w:rPr>
        <w:t>3</w:t>
      </w:r>
      <w:r w:rsidR="002C1506" w:rsidRPr="002C1506">
        <w:rPr>
          <w:lang w:val="ru-RU"/>
        </w:rPr>
        <w:t xml:space="preserve">. </w:t>
      </w:r>
      <w:r w:rsidR="004D434D" w:rsidRPr="004D434D">
        <w:rPr>
          <w:lang w:val="ru-RU"/>
        </w:rPr>
        <w:t>Программная реализация и экспериментальное исследование стратегии спискового планирования</w:t>
      </w:r>
      <w:r w:rsidR="002C1506" w:rsidRPr="002C1506">
        <w:rPr>
          <w:lang w:val="ru-RU"/>
        </w:rPr>
        <w:t>.</w:t>
      </w:r>
    </w:p>
    <w:p w:rsidR="002C1506" w:rsidRPr="004D434D" w:rsidRDefault="001B1622" w:rsidP="00164666">
      <w:pPr>
        <w:ind w:firstLine="567"/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4D434D">
        <w:rPr>
          <w:rFonts w:asciiTheme="majorHAnsi" w:hAnsiTheme="majorHAnsi"/>
          <w:b/>
          <w:sz w:val="28"/>
          <w:lang w:val="ru-RU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4D434D">
        <w:rPr>
          <w:rFonts w:asciiTheme="majorHAnsi" w:hAnsiTheme="majorHAnsi"/>
          <w:b/>
          <w:sz w:val="24"/>
          <w:lang w:val="ru-RU"/>
        </w:rPr>
        <w:t xml:space="preserve">: </w:t>
      </w:r>
      <w:r w:rsidR="005C77B8" w:rsidRPr="005C77B8">
        <w:rPr>
          <w:sz w:val="24"/>
          <w:lang w:val="ru-RU"/>
        </w:rPr>
        <w:t>Изучение</w:t>
      </w:r>
      <w:r w:rsidR="005C77B8" w:rsidRPr="004D434D">
        <w:rPr>
          <w:sz w:val="24"/>
          <w:lang w:val="ru-RU"/>
        </w:rPr>
        <w:t xml:space="preserve"> алгоритма </w:t>
      </w:r>
      <w:r w:rsidR="004D434D">
        <w:rPr>
          <w:sz w:val="24"/>
        </w:rPr>
        <w:t>LS</w:t>
      </w:r>
      <w:r w:rsidR="005C77B8" w:rsidRPr="004D434D">
        <w:rPr>
          <w:sz w:val="24"/>
          <w:lang w:val="ru-RU"/>
        </w:rPr>
        <w:t xml:space="preserve"> – </w:t>
      </w:r>
      <w:r w:rsidR="004D434D">
        <w:rPr>
          <w:sz w:val="24"/>
        </w:rPr>
        <w:t>List</w:t>
      </w:r>
      <w:r w:rsidR="004D434D" w:rsidRPr="004D434D">
        <w:rPr>
          <w:sz w:val="24"/>
          <w:lang w:val="ru-RU"/>
        </w:rPr>
        <w:t xml:space="preserve"> </w:t>
      </w:r>
      <w:r w:rsidR="004D434D">
        <w:rPr>
          <w:sz w:val="24"/>
        </w:rPr>
        <w:t>Scheduling</w:t>
      </w:r>
      <w:r w:rsidR="00B07E7F" w:rsidRPr="004D434D">
        <w:rPr>
          <w:sz w:val="24"/>
          <w:szCs w:val="22"/>
          <w:lang w:val="ru-RU"/>
        </w:rPr>
        <w:t>.</w:t>
      </w:r>
    </w:p>
    <w:p w:rsidR="002C1506" w:rsidRPr="006C72B8" w:rsidRDefault="002C1506" w:rsidP="00164666">
      <w:pPr>
        <w:pStyle w:val="2"/>
        <w:ind w:firstLine="567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164666">
      <w:pPr>
        <w:ind w:firstLine="567"/>
        <w:rPr>
          <w:lang w:val="ru-RU" w:eastAsia="ru-RU" w:bidi="ar-SA"/>
        </w:rPr>
      </w:pPr>
    </w:p>
    <w:p w:rsidR="003503DB" w:rsidRDefault="003503DB" w:rsidP="00164666">
      <w:pPr>
        <w:spacing w:line="360" w:lineRule="auto"/>
        <w:ind w:firstLine="567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5C77B8">
        <w:rPr>
          <w:sz w:val="24"/>
          <w:lang w:val="ru-RU"/>
        </w:rPr>
        <w:t>вычисления шагов управления по заданной таблице смежности гра</w:t>
      </w:r>
      <w:r w:rsidR="004D434D">
        <w:rPr>
          <w:sz w:val="24"/>
          <w:lang w:val="ru-RU"/>
        </w:rPr>
        <w:t>фа, количеству операций, типов,</w:t>
      </w:r>
      <w:r w:rsidR="005C77B8">
        <w:rPr>
          <w:sz w:val="24"/>
          <w:lang w:val="ru-RU"/>
        </w:rPr>
        <w:t xml:space="preserve"> таблицы типов</w:t>
      </w:r>
      <w:r w:rsidR="004D434D" w:rsidRPr="004D434D">
        <w:rPr>
          <w:sz w:val="24"/>
          <w:lang w:val="ru-RU"/>
        </w:rPr>
        <w:t xml:space="preserve"> </w:t>
      </w:r>
      <w:r w:rsidR="004D434D">
        <w:rPr>
          <w:sz w:val="24"/>
          <w:lang w:val="ru-RU"/>
        </w:rPr>
        <w:t>и количеству процессоров каждого типа</w:t>
      </w:r>
      <w:r w:rsidR="0063471C" w:rsidRPr="0063471C">
        <w:rPr>
          <w:sz w:val="24"/>
          <w:lang w:val="ru-RU"/>
        </w:rPr>
        <w:t>.</w:t>
      </w:r>
    </w:p>
    <w:p w:rsidR="00164666" w:rsidRDefault="00164666" w:rsidP="00164666">
      <w:pPr>
        <w:spacing w:line="360" w:lineRule="auto"/>
        <w:ind w:firstLine="567"/>
        <w:rPr>
          <w:sz w:val="24"/>
          <w:lang w:val="ru-RU"/>
        </w:rPr>
      </w:pPr>
    </w:p>
    <w:p w:rsidR="0063471C" w:rsidRDefault="0063471C" w:rsidP="00164666">
      <w:pPr>
        <w:spacing w:line="360" w:lineRule="auto"/>
        <w:ind w:firstLine="567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164666" w:rsidRPr="0063471C" w:rsidRDefault="00164666" w:rsidP="00164666">
      <w:pPr>
        <w:spacing w:line="360" w:lineRule="auto"/>
        <w:ind w:firstLine="567"/>
        <w:rPr>
          <w:b/>
          <w:sz w:val="28"/>
          <w:lang w:val="ru-RU"/>
        </w:rPr>
      </w:pPr>
    </w:p>
    <w:p w:rsidR="00164666" w:rsidRDefault="004D434D" w:rsidP="00164666">
      <w:pPr>
        <w:spacing w:line="360" w:lineRule="auto"/>
        <w:ind w:firstLine="567"/>
        <w:rPr>
          <w:sz w:val="24"/>
          <w:lang w:val="ru-RU"/>
        </w:rPr>
      </w:pPr>
      <w:r w:rsidRPr="004D434D">
        <w:rPr>
          <w:sz w:val="24"/>
          <w:lang w:val="ru-RU"/>
        </w:rPr>
        <w:t xml:space="preserve">Алгоритм спискового планирования </w:t>
      </w:r>
      <w:r w:rsidRPr="004D434D">
        <w:rPr>
          <w:sz w:val="24"/>
        </w:rPr>
        <w:t>LS</w:t>
      </w:r>
      <w:r w:rsidRPr="004D434D">
        <w:rPr>
          <w:sz w:val="24"/>
          <w:lang w:val="ru-RU"/>
        </w:rPr>
        <w:t xml:space="preserve"> минимизирует число шагов управления и время выполнения плана при заданных ограничениях на объем используемых вычислительных ресурсов (</w:t>
      </w:r>
      <w:r w:rsidRPr="004D434D">
        <w:rPr>
          <w:sz w:val="24"/>
        </w:rPr>
        <w:t>resource</w:t>
      </w:r>
      <w:r w:rsidRPr="004D434D">
        <w:rPr>
          <w:sz w:val="24"/>
          <w:lang w:val="ru-RU"/>
        </w:rPr>
        <w:t>-</w:t>
      </w:r>
      <w:r w:rsidRPr="004D434D">
        <w:rPr>
          <w:sz w:val="24"/>
        </w:rPr>
        <w:t>constrained</w:t>
      </w:r>
      <w:r w:rsidRPr="004D434D">
        <w:rPr>
          <w:sz w:val="24"/>
          <w:lang w:val="ru-RU"/>
        </w:rPr>
        <w:t xml:space="preserve"> </w:t>
      </w:r>
      <w:r w:rsidRPr="004D434D">
        <w:rPr>
          <w:sz w:val="24"/>
        </w:rPr>
        <w:t>scheduling</w:t>
      </w:r>
      <w:r w:rsidRPr="004D434D">
        <w:rPr>
          <w:sz w:val="24"/>
          <w:lang w:val="ru-RU"/>
        </w:rPr>
        <w:t xml:space="preserve">). Ограничения представляются числом доступных процессоров каждого типа. Название алгоритма подчеркивает тот факт, что в процессе своей работы алгоритм активно использует список </w:t>
      </w:r>
      <w:r w:rsidRPr="004D434D">
        <w:rPr>
          <w:sz w:val="24"/>
        </w:rPr>
        <w:t>List</w:t>
      </w:r>
      <w:r w:rsidRPr="004D434D">
        <w:rPr>
          <w:sz w:val="24"/>
          <w:lang w:val="ru-RU"/>
        </w:rPr>
        <w:t xml:space="preserve"> готовых к планированию операций. Алгоритм </w:t>
      </w:r>
      <w:r w:rsidRPr="004D434D">
        <w:rPr>
          <w:sz w:val="24"/>
        </w:rPr>
        <w:t>LS</w:t>
      </w:r>
      <w:r w:rsidRPr="004D434D">
        <w:rPr>
          <w:sz w:val="24"/>
          <w:lang w:val="ru-RU"/>
        </w:rPr>
        <w:t xml:space="preserve"> может быть построен в двух вариантах: на базе стратегии </w:t>
      </w:r>
      <w:r w:rsidRPr="004D434D">
        <w:rPr>
          <w:sz w:val="24"/>
        </w:rPr>
        <w:t>ASAP</w:t>
      </w:r>
      <w:r w:rsidRPr="004D434D">
        <w:rPr>
          <w:sz w:val="24"/>
          <w:lang w:val="ru-RU"/>
        </w:rPr>
        <w:t xml:space="preserve"> и на базе стратегии </w:t>
      </w:r>
      <w:r w:rsidRPr="004D434D">
        <w:rPr>
          <w:sz w:val="24"/>
        </w:rPr>
        <w:t>ALAP</w:t>
      </w:r>
      <w:r w:rsidRPr="004D434D">
        <w:rPr>
          <w:sz w:val="24"/>
          <w:lang w:val="ru-RU"/>
        </w:rPr>
        <w:t xml:space="preserve">. Ниже дается описание алгоритма </w:t>
      </w:r>
      <w:r w:rsidRPr="004D434D">
        <w:rPr>
          <w:sz w:val="24"/>
        </w:rPr>
        <w:t>LS</w:t>
      </w:r>
      <w:r w:rsidRPr="004D434D">
        <w:rPr>
          <w:sz w:val="24"/>
          <w:lang w:val="ru-RU"/>
        </w:rPr>
        <w:t xml:space="preserve">, построенного на базе </w:t>
      </w:r>
      <w:r w:rsidRPr="004D434D">
        <w:rPr>
          <w:sz w:val="24"/>
        </w:rPr>
        <w:t>ASAP</w:t>
      </w:r>
      <w:r w:rsidRPr="004D434D">
        <w:rPr>
          <w:sz w:val="24"/>
          <w:lang w:val="ru-RU"/>
        </w:rPr>
        <w:t xml:space="preserve">. </w:t>
      </w:r>
      <w:r w:rsidR="00A034D7">
        <w:rPr>
          <w:sz w:val="24"/>
          <w:lang w:val="ru-RU"/>
        </w:rPr>
        <w:tab/>
        <w:t>ё</w:t>
      </w:r>
    </w:p>
    <w:p w:rsidR="00164666" w:rsidRPr="00164666" w:rsidRDefault="004D434D" w:rsidP="00164666">
      <w:pPr>
        <w:spacing w:line="360" w:lineRule="auto"/>
        <w:ind w:firstLine="567"/>
        <w:rPr>
          <w:b/>
          <w:sz w:val="24"/>
          <w:lang w:val="ru-RU"/>
        </w:rPr>
      </w:pPr>
      <w:r w:rsidRPr="00164666">
        <w:rPr>
          <w:b/>
          <w:sz w:val="24"/>
          <w:lang w:val="ru-RU"/>
        </w:rPr>
        <w:t xml:space="preserve">Исходные данные: </w:t>
      </w:r>
    </w:p>
    <w:p w:rsidR="00164666" w:rsidRDefault="004D434D" w:rsidP="00164666">
      <w:pPr>
        <w:pStyle w:val="ac"/>
        <w:numPr>
          <w:ilvl w:val="0"/>
          <w:numId w:val="20"/>
        </w:numPr>
        <w:spacing w:line="360" w:lineRule="auto"/>
        <w:ind w:left="1134" w:hanging="283"/>
      </w:pPr>
      <w:r w:rsidRPr="00164666">
        <w:t>Граф GH предшес</w:t>
      </w:r>
      <w:r w:rsidR="00164666">
        <w:t>твования операций;</w:t>
      </w:r>
    </w:p>
    <w:p w:rsidR="00164666" w:rsidRDefault="004D434D" w:rsidP="00164666">
      <w:pPr>
        <w:pStyle w:val="ac"/>
        <w:numPr>
          <w:ilvl w:val="0"/>
          <w:numId w:val="20"/>
        </w:numPr>
        <w:spacing w:line="360" w:lineRule="auto"/>
        <w:ind w:left="1134" w:hanging="283"/>
      </w:pPr>
      <w:r w:rsidRPr="00164666">
        <w:t xml:space="preserve">Число pi доступных процессоров типа </w:t>
      </w:r>
      <w:r w:rsidR="00164666">
        <w:rPr>
          <w:lang w:val="en-US"/>
        </w:rPr>
        <w:t>i</w:t>
      </w:r>
      <w:r w:rsidR="00164666" w:rsidRPr="00164666">
        <w:t xml:space="preserve"> </w:t>
      </w:r>
      <w:r w:rsidRPr="00164666">
        <w:t>=</w:t>
      </w:r>
      <w:r w:rsidR="00164666" w:rsidRPr="00164666">
        <w:t xml:space="preserve"> </w:t>
      </w:r>
      <w:r w:rsidRPr="00164666">
        <w:t>1</w:t>
      </w:r>
      <w:r w:rsidR="00164666" w:rsidRPr="00164666">
        <w:t xml:space="preserve"> </w:t>
      </w:r>
      <w:r w:rsidRPr="00164666">
        <w:t>,…,</w:t>
      </w:r>
      <w:r w:rsidR="00164666" w:rsidRPr="00164666">
        <w:t xml:space="preserve"> </w:t>
      </w:r>
      <w:r w:rsidRPr="00164666">
        <w:t xml:space="preserve">Types. </w:t>
      </w:r>
    </w:p>
    <w:p w:rsidR="00164666" w:rsidRDefault="004D434D" w:rsidP="00164666">
      <w:pPr>
        <w:spacing w:line="360" w:lineRule="auto"/>
        <w:ind w:firstLine="567"/>
        <w:rPr>
          <w:sz w:val="24"/>
          <w:lang w:val="ru-RU"/>
        </w:rPr>
      </w:pPr>
      <w:r w:rsidRPr="00164666">
        <w:rPr>
          <w:b/>
          <w:sz w:val="24"/>
          <w:lang w:val="ru-RU"/>
        </w:rPr>
        <w:t>Результирующие данные:</w:t>
      </w:r>
      <w:r w:rsidR="00164666">
        <w:rPr>
          <w:sz w:val="24"/>
          <w:lang w:val="ru-RU"/>
        </w:rPr>
        <w:t xml:space="preserve"> </w:t>
      </w:r>
      <w:bookmarkStart w:id="0" w:name="_GoBack"/>
      <w:bookmarkEnd w:id="0"/>
    </w:p>
    <w:p w:rsidR="00164666" w:rsidRDefault="00164666" w:rsidP="00164666">
      <w:pPr>
        <w:pStyle w:val="ac"/>
        <w:numPr>
          <w:ilvl w:val="0"/>
          <w:numId w:val="21"/>
        </w:numPr>
        <w:spacing w:line="360" w:lineRule="auto"/>
        <w:ind w:left="1134" w:hanging="283"/>
      </w:pPr>
      <w:r>
        <w:t>Шаги управления</w:t>
      </w:r>
      <w:r>
        <w:rPr>
          <w:lang w:val="en-US"/>
        </w:rPr>
        <w:t>;</w:t>
      </w:r>
      <w:r>
        <w:t xml:space="preserve"> </w:t>
      </w:r>
    </w:p>
    <w:p w:rsidR="00164666" w:rsidRPr="00164666" w:rsidRDefault="004D434D" w:rsidP="00164666">
      <w:pPr>
        <w:pStyle w:val="ac"/>
        <w:numPr>
          <w:ilvl w:val="0"/>
          <w:numId w:val="21"/>
        </w:numPr>
        <w:spacing w:line="360" w:lineRule="auto"/>
        <w:ind w:left="1134" w:hanging="283"/>
      </w:pPr>
      <w:r w:rsidRPr="00164666">
        <w:t xml:space="preserve">Отображение операций на шаги управления. </w:t>
      </w:r>
    </w:p>
    <w:p w:rsidR="00164666" w:rsidRPr="00164666" w:rsidRDefault="004D434D" w:rsidP="00164666">
      <w:pPr>
        <w:spacing w:line="360" w:lineRule="auto"/>
        <w:ind w:firstLine="567"/>
        <w:rPr>
          <w:b/>
          <w:sz w:val="24"/>
          <w:lang w:val="ru-RU"/>
        </w:rPr>
      </w:pPr>
      <w:r w:rsidRPr="00164666">
        <w:rPr>
          <w:b/>
          <w:sz w:val="24"/>
          <w:lang w:val="ru-RU"/>
        </w:rPr>
        <w:t xml:space="preserve">Описание алгоритма: </w:t>
      </w:r>
    </w:p>
    <w:p w:rsidR="004D434D" w:rsidRPr="00164666" w:rsidRDefault="004D434D" w:rsidP="00FD1176">
      <w:pPr>
        <w:pStyle w:val="ac"/>
        <w:numPr>
          <w:ilvl w:val="0"/>
          <w:numId w:val="23"/>
        </w:numPr>
        <w:spacing w:line="360" w:lineRule="auto"/>
        <w:ind w:left="0" w:firstLine="426"/>
        <w:jc w:val="both"/>
      </w:pPr>
      <w:r w:rsidRPr="00164666">
        <w:t xml:space="preserve">Планирование выполняется в цикле, начиная с первого шага и кончая последним шагом управления. В текущий шаг, который формируется на очередной итерации цикла, могут быть включены только те операции, которые находятся в списке List. </w:t>
      </w:r>
    </w:p>
    <w:p w:rsidR="00164666" w:rsidRPr="00164666" w:rsidRDefault="004D434D" w:rsidP="00FD1176">
      <w:pPr>
        <w:pStyle w:val="ac"/>
        <w:numPr>
          <w:ilvl w:val="0"/>
          <w:numId w:val="23"/>
        </w:numPr>
        <w:spacing w:line="360" w:lineRule="auto"/>
        <w:ind w:left="0" w:firstLine="426"/>
        <w:jc w:val="both"/>
      </w:pPr>
      <w:r w:rsidRPr="00164666">
        <w:t>Список List готовых к планированию операций изменяется динамически. Он состоит из двух частей. Первая часть включает операции, оставшиеся не спланированными с предыдущей итерации цикла планирования и перенесенные на текущий шаг планирования. Вторая часть включает операции,</w:t>
      </w:r>
      <w:r w:rsidR="00164666" w:rsidRPr="00164666">
        <w:t xml:space="preserve"> которые стали готовы к планированию</w:t>
      </w:r>
      <w:r w:rsidRPr="00164666">
        <w:t xml:space="preserve"> благодаря тому, что все их операции предшественники стали спланированными в результате формирования предыдущего шага управления на предыдущей итерации цикла. </w:t>
      </w:r>
    </w:p>
    <w:p w:rsidR="00164666" w:rsidRPr="00164666" w:rsidRDefault="004D434D" w:rsidP="00FD1176">
      <w:pPr>
        <w:pStyle w:val="ac"/>
        <w:numPr>
          <w:ilvl w:val="0"/>
          <w:numId w:val="23"/>
        </w:numPr>
        <w:spacing w:line="360" w:lineRule="auto"/>
        <w:ind w:left="0" w:firstLine="426"/>
        <w:jc w:val="both"/>
      </w:pPr>
      <w:r w:rsidRPr="00164666">
        <w:t>Начальное состояние списка List формируется перед запуском цикла планирования. Первая часть списка является пустой, во вторую часть включаются операци</w:t>
      </w:r>
      <w:r w:rsidR="00164666" w:rsidRPr="00164666">
        <w:t>и, не имеющие операций предшест</w:t>
      </w:r>
      <w:r w:rsidRPr="00164666">
        <w:t xml:space="preserve">венников в графе GH. </w:t>
      </w:r>
    </w:p>
    <w:p w:rsidR="00164666" w:rsidRPr="00164666" w:rsidRDefault="004D434D" w:rsidP="00FD1176">
      <w:pPr>
        <w:pStyle w:val="ac"/>
        <w:numPr>
          <w:ilvl w:val="0"/>
          <w:numId w:val="23"/>
        </w:numPr>
        <w:spacing w:line="360" w:lineRule="auto"/>
        <w:ind w:left="0" w:firstLine="426"/>
        <w:jc w:val="both"/>
      </w:pPr>
      <w:r w:rsidRPr="00164666">
        <w:t xml:space="preserve">Когда первая и вторая части списка List становятся пустыми, то это значит, что все операции назначены на шаги управления. Алгоритм LS завершает работу. </w:t>
      </w:r>
    </w:p>
    <w:p w:rsidR="000C75A6" w:rsidRPr="00164666" w:rsidRDefault="004D434D" w:rsidP="00FD1176">
      <w:pPr>
        <w:pStyle w:val="ac"/>
        <w:numPr>
          <w:ilvl w:val="0"/>
          <w:numId w:val="23"/>
        </w:numPr>
        <w:spacing w:line="360" w:lineRule="auto"/>
        <w:ind w:left="0" w:firstLine="426"/>
        <w:jc w:val="both"/>
      </w:pPr>
      <w:r w:rsidRPr="00164666">
        <w:t>Для каждого шага управления выполняются следующие действия по планированию операций: d. из списка List, равно как из первой, так и из второй части, должны быть выбраны операции, назначаемые на текущий шаг управления; e. если найдется хотя бы один тип i</w:t>
      </w:r>
      <w:r w:rsidRPr="00164666">
        <w:t xml:space="preserve">{1,…,Types} такой, что для подмножества </w:t>
      </w:r>
      <w:r w:rsidR="00164666" w:rsidRPr="00164666">
        <w:t>Li</w:t>
      </w:r>
      <w:r w:rsidRPr="00164666">
        <w:t xml:space="preserve">List операций </w:t>
      </w:r>
      <w:r w:rsidR="00164666" w:rsidRPr="00164666">
        <w:t>r</w:t>
      </w:r>
      <w:r w:rsidRPr="00164666">
        <w:t>Li, typer=i</w:t>
      </w:r>
      <w:r w:rsidR="00FD1176">
        <w:t xml:space="preserve"> выполняет</w:t>
      </w:r>
      <w:r w:rsidRPr="00164666">
        <w:t xml:space="preserve">ся соотношение |Li|&gt;pi, то </w:t>
      </w:r>
      <w:r w:rsidR="00FD1176">
        <w:t>между операциями возникает кон</w:t>
      </w:r>
      <w:r w:rsidRPr="00164666">
        <w:t>куренция на включение в т</w:t>
      </w:r>
      <w:r w:rsidR="00FD1176">
        <w:t>екущий шаг управления из-за не</w:t>
      </w:r>
      <w:r w:rsidRPr="00164666">
        <w:t>хватки процессоров типа i; f. для предпочтительного выбора операций испол</w:t>
      </w:r>
      <w:r w:rsidR="00FD1176">
        <w:t>ьзуются кри</w:t>
      </w:r>
      <w:r w:rsidRPr="00164666">
        <w:t>терии выбора. Наиболее часто используемым является критерий принадлежности оп</w:t>
      </w:r>
      <w:r w:rsidR="00FD1176">
        <w:t>ерации критическому пути на гра</w:t>
      </w:r>
      <w:r w:rsidRPr="00164666">
        <w:t>фе GH предшествования операций; g. на текущий шаг управле</w:t>
      </w:r>
      <w:r w:rsidR="00FD1176">
        <w:t>ния назначаются операции из спи</w:t>
      </w:r>
      <w:r w:rsidRPr="00164666">
        <w:t>ска List в количестве, не превышающем число имеющихся процессоров каждого типа; h. оставшиеся в списке List операции остаются не спланированными, перемещаются в первую часть списка и становятся претендентами на включение в следующий шаг плана; i. во вторую часть списка List включаются новые ранее не спланированные операции, для которых все операции-предшественники оказ</w:t>
      </w:r>
      <w:r w:rsidR="00164666" w:rsidRPr="00164666">
        <w:t>ываются спланированными на теку</w:t>
      </w:r>
      <w:r w:rsidRPr="00164666">
        <w:t xml:space="preserve">щем шаге. </w:t>
      </w:r>
    </w:p>
    <w:p w:rsidR="000C75A6" w:rsidRPr="000C75A6" w:rsidRDefault="000C75A6" w:rsidP="00F509C1">
      <w:pPr>
        <w:spacing w:line="360" w:lineRule="auto"/>
        <w:rPr>
          <w:lang w:val="ru-RU"/>
        </w:rPr>
      </w:pPr>
    </w:p>
    <w:p w:rsidR="000B31EA" w:rsidRPr="005C77B8" w:rsidRDefault="000B31EA" w:rsidP="00B07E7F">
      <w:pPr>
        <w:ind w:firstLine="567"/>
        <w:rPr>
          <w:lang w:val="ru-RU"/>
        </w:rPr>
      </w:pPr>
    </w:p>
    <w:p w:rsidR="0067312A" w:rsidRPr="005C77B8" w:rsidRDefault="0067312A" w:rsidP="00B07E7F">
      <w:pPr>
        <w:ind w:firstLine="567"/>
        <w:rPr>
          <w:lang w:val="ru-RU"/>
        </w:rPr>
      </w:pP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Lab3_LS_ASAP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CLS_ASAP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LSA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CLS_ASAP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button1_Click(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LSA.Clear_Object();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ClearView();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LSA.File_Load(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LSA.Planning();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ViewResults();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ViewResults()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Всего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шагов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LSA.steps.Count;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LSA.steps.Count; i++)</w:t>
      </w:r>
    </w:p>
    <w:p w:rsid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"\nНа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+ (i)+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 шаге запланированы следующие операции: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LSA.steps[i].Count;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richTextBox1.Text +=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(LSA.steps[i][k] + 1);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Состояние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списка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(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LSA.List_operations_on_steps[i][0].Count; t++)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== LSA.List_operations_on_steps[i][0].Count - 1)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richTextBox1.Text +=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(LSA.List_op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erations_on_steps[i][0][t] + 1)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+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richTextBox1.Text +=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(LSA.List_op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erations_on_steps[i][0][t] + 1)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+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"|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LSA.List_operations_on_steps[i][1].Count; t++)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== LSA.List_operations_on_steps[i][1].Count - 1)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richTextBox1.Text +=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(LSA.List_op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erations_on_steps[i][1][t] + 1)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+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richTextBox1.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Text +=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(LSA.List_op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erations_on_steps[i][1][t] + 1)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+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")"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типы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LSA.countTypes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LSA.countOperations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dataGridView1.Rows[0].Cells[0].Value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type"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dataGridView1.ColumnHeadersVisible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dataGridView1.RowHeadersVisible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-1; i &lt; LSA.countTypes;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dataGridView1.Rows[0].Cells[i+1].Style.BackColor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110,110);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ataGridView1.Rows[0].Cells[i+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].Style.ForeColor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.FromArgb(255,255,255);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&gt; -1)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dataGridView1.Rows[0].Cells[i + 1].Value = i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dataGridView1.Columns[i + 1].Width = 50;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i+1].Cells[0].Style.BackColor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=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.FromArgb(110,110,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110);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dataGridView1.Rows[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i+1].Cells[0].Style.ForeColor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=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.FromArgb(255,255,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255);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.Rows[i+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1].Cells[0].Value = i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LSA.countTypes;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LSA.arrayTypes[i].Length;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dataGridView1.Rows[LSA.arrayTypes[i][k]].Cells[i + 1].Style.BackColor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матрица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смежности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LSA.countOperations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LSA.countOperations + 1;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dataGridView2.ColumnHeadersVisible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dataGridView2.RowHeadersVisible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 + 1;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dataGridView2.Rows[i].Cells[0].Style.BackColor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110, 110);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dataGridView2.Rows[i].Cells[0].Style.ForeColor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255, 255);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dataGridView2.Rows[i].Cells[0].Value = i;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="00FD117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горизонтали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dataGridView2.Rows[0].Cells[i].Style.ForeColor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255, 255);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dataGridView2.Rows[0].Cells[i].Style.BackColor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110, 110);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dataGridView2.Rows[0].Cells[i].Value = i;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dataGridView2.Columns[i].Width = 50;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dataGridView2.Rows[0].Cells[0].Value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"Operation \\  operation"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LSA.countOperations;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LSA.arrayH[i].Length;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(LSA.arrayH[i][k] == 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dataGridView2.Rows[i+1].Cells[k+1].Style.BackColor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=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.FromArgb(82,97,160);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ClearView()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8D154D" w:rsidRDefault="004D43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CLS_</w:t>
      </w:r>
      <w:r w:rsidR="008D154D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A</w:t>
      </w: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SAP</w:t>
      </w:r>
      <w:r w:rsidR="008D154D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System.Linq;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Lab3_LS_ASAP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CLS_ASAP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countOperations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countTypes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arrayTypes;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countProcessorsByTypes;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arrayH;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List_chains_ready_for_step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steps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&gt;&gt;();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&gt;&gt;&gt; List_operations_on_steps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&gt;&gt;&gt;();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CLS_ASAP() {}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Clear_Object()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countOperations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countTypes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countProcessorsByTypes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List_chains.Clear();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List_chains_ready_for_step.Clear();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steps.Clear();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List_operations_on_steps.Clear();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Find_value(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s.Length;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(s[i] ==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':'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 = i + 2;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s.Substring(index);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извлечение подстроки с указанной позиции и до конца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GetArray(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nums = s.Split(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 arr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[nums.Length];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nums.Length;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arr[i]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.Parse(nums[i]);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arr;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File_Load(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filestr)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получение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данных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(filestr);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1 чтение кол-ва операций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string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countOperations =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2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кол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-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ва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типов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file.ReadLine();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countTypes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3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каждого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[countTypes][];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countTypes;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arrayTypes[i] = GetArray(buff);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4 чтение количества процессоров каждого типа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countProcessorsByTypes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[countTypes];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countTypes;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countProcessorsByTypes[i] =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5 чтение таблицы смежности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buff = file.ReadLine();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[countOperations][];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countOperations;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D434D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arrayH[i] = GetArray(buff);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file.Close();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Planning()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GetChains();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List_chains_ready_for_step = Create_clone_chains_ready();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WriteSteps();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 Create_clone_chains_ready()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ready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ready.Add(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List_chains[i].Count;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ready[i].Add(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ready;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GetChains()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построить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цепи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зависимостей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List_use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Chain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(List_use.Count &lt; countOperations)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operation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(List_use.Contains(operation))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operation++;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Chain.Clear();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Chain.Add(operation);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List_use.Add(operation);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найти в строке таблицы смежности следующее направление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arrayH[operation].Length;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(arrayH[operation][i] == 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index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operation = i;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(index)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найдено следующее значение в цепи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Chain.Add(operation);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(!List_use.Contains(operation))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List_use.Add(operation);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List_chains.Add(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&gt;(Chain));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WriteSteps()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переменная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для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инициализации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List_operations_on_steps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ret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&gt;&gt;();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ret.Add(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ret.Add(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 step zero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index_step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steps.Add(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&gt;());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List_operations_on_steps.Add(ret);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добавление всех готовых к </w:t>
      </w:r>
      <w:r w:rsidR="00092BE1"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распределению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в правую часть списка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List_operations_on_steps[index_step][1].Add(List_chains[i][0]);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exist_nonplanOperation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1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более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exist_nonplanOperation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проверка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наличие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нераспланированных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шагов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List_chains_ready_for_step.Count;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(List_chains_ready_for_step[i].Contains(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exist_nonplanOperation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true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если </w:t>
      </w:r>
      <w:r w:rsidR="00092BE1"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не распланированных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шагов не осталось, то выйти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(!exist_nonplanOperation)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///////////////////////////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нового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шага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steps.Add(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index_step++;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список всех операциий, которые готовы к планированию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ready_operations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&gt;();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2;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perations_on_steps[index_step -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1][k].Count;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ready_operations.Add(List_operations_on_steps[index_step - 1][k][i]);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планировка операций на текущий шаг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i = 0; i &lt; countTypes;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res = GetOperationsByType(i, ready_operations);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steps[index_step].Add(a);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ret_2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ret_2.Add(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ret_2.Add(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List_operations_on_steps.Add(ret_2);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добавление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пустого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объекта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перемещение всех нераспланированных на этом шаге операций в левую часть списка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List_operations_on_steps[index_step][0] = minus(ready_operations, steps[index_step]);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изменение на true всех операций, которые распределены на текущем шаге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steps[index_step].Count;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List_chains_ready_for_step.Count; k++)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(List_chains[k].Contains(steps[index_step][i]))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index_operation = List_chains[k].IndexOf(steps[index_step][i]);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List_chains_ready_for_step[k][index_operation]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всех операций, готовых к распределению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index_false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value_index_false = -1;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List_chains_ready_for_step.Count;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индекса в цепи, где значение = false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index_false = Find_index(List_chains_ready_for_step[i]);    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операция не содержится в левой части списка,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то добавить в правую часть списка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(index_false != -1)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value_index_false = List_chains[i][index_false];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(!List_operations_on_steps[index_step][0].Contains(value_index_false) &amp;&amp;                            !List_operations_on_steps[index_step][1].Contains(value_index_false) &amp;&amp;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Check_predecessors(value_index_false))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List_operations_on_steps[index_step][1].Add(value_index_false);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               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minus(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a,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b)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(!b.Contains(a[i]))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res.Add(a[i]);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Priority_Operation(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priority,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.priority = priority;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.operation = operation;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класс-компаратор по убыванию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class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CompInv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&lt;T&gt; :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IComparer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&lt;T&gt;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where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: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Реализуем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интерфейс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IComparer&lt;T&gt;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Compare(T x, T y)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(x.priority &lt; y.priority)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(x.priority &gt; y.priority)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GetOperationsByType(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type,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Ready)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on_step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Ready_2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Ready.Count;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операция в списке не того типа, то удалить из списка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(arrayTypes[type].Contains((Ready[i]) + 1))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Ready_2.Add(Ready[i]);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Ready = Ready_2;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определить приоритет каждой операции по длине оставшейся цепи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List_priority_operations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Ready.Count;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List_priority_operations.Add(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(MaxLengthChain(Ready[i]), Ready[i]));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сортировка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убыванию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CompInv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cp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CompInv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Priority_Operation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List_priority_operations.Sort(cp);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countProcessorsByTypes[type];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on_step.Add(List_priority_operations[i].operation);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catch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IndexOutOfRangeException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словить, если число процессоров больше, чем доступных операций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on_step;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catch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ArgumentOutOfRangeException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)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словить, если число процессоров больше, чем доступных операций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on_step;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on_step;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MaxLengthChain(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 = 0;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пройтись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всем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цепям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(List_chains[i].Contains(operation))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если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цепь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содержит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операцию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длина от операции до конца цепи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 = List_chains[i].Count - (List_chains[i].IndexOf(operation) + 1); 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(max &lt; len)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max = len;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max;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Check_predecessors(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//проверить всех пр</w:t>
      </w:r>
      <w:r w:rsidR="00FD1176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едшественников, все ли они распл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анированы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predesessors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 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List_chains.Count;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Find_index(List_chains[i], operation);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index--;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(index != -2)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predesessors.Add(List_chains_ready_for_step[i][index]);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проверить в списке на наличие хоть одного нераспланированного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check = !predesessors.Contains(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Find_index(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(L[i] ==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 = i;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A034D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Find_index(</w:t>
      </w:r>
      <w:r w:rsidRPr="004D434D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L,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L.Count; i++)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D434D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(L[i] == operation)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D434D" w:rsidRPr="004D434D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index = i;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D434D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A034D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A034D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D43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    </w:t>
      </w:r>
    </w:p>
    <w:p w:rsidR="008D154D" w:rsidRPr="00A034D7" w:rsidRDefault="004D434D" w:rsidP="004D43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D1176" w:rsidRPr="00A034D7" w:rsidRDefault="00FD1176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br w:type="page"/>
      </w:r>
    </w:p>
    <w:p w:rsidR="00C129E6" w:rsidRPr="00706FEB" w:rsidRDefault="00FD1176" w:rsidP="00C129E6">
      <w:pPr>
        <w:pStyle w:val="3"/>
        <w:rPr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752" behindDoc="0" locked="0" layoutInCell="1" allowOverlap="1" wp14:anchorId="533D2D27" wp14:editId="6CFA1E56">
            <wp:simplePos x="0" y="0"/>
            <wp:positionH relativeFrom="column">
              <wp:posOffset>-900430</wp:posOffset>
            </wp:positionH>
            <wp:positionV relativeFrom="paragraph">
              <wp:posOffset>313055</wp:posOffset>
            </wp:positionV>
            <wp:extent cx="7519035" cy="34505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706FEB" w:rsidRDefault="00FD1176" w:rsidP="008E34F0">
      <w:pPr>
        <w:ind w:firstLine="0"/>
        <w:jc w:val="center"/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423634A" wp14:editId="2AD8F763">
            <wp:extent cx="3695700" cy="3495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стратегия планирования </w:t>
      </w:r>
      <w:r w:rsidR="00FD1176">
        <w:t>LS</w:t>
      </w:r>
      <w:r w:rsidR="00FD1176" w:rsidRPr="00FD1176">
        <w:rPr>
          <w:lang w:val="ru-RU"/>
        </w:rPr>
        <w:t>–</w:t>
      </w:r>
      <w:r>
        <w:t>ASAP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4A" w:rsidRDefault="0024704A">
      <w:r>
        <w:separator/>
      </w:r>
    </w:p>
  </w:endnote>
  <w:endnote w:type="continuationSeparator" w:id="0">
    <w:p w:rsidR="0024704A" w:rsidRDefault="0024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34D" w:rsidRDefault="004D434D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034D7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34D" w:rsidRDefault="004D434D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034D7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4A" w:rsidRDefault="0024704A">
      <w:r>
        <w:separator/>
      </w:r>
    </w:p>
  </w:footnote>
  <w:footnote w:type="continuationSeparator" w:id="0">
    <w:p w:rsidR="0024704A" w:rsidRDefault="00247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34D" w:rsidRPr="0063471C" w:rsidRDefault="004D434D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5495"/>
    <w:multiLevelType w:val="hybridMultilevel"/>
    <w:tmpl w:val="98D23176"/>
    <w:lvl w:ilvl="0" w:tplc="36FE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3E876A4"/>
    <w:multiLevelType w:val="hybridMultilevel"/>
    <w:tmpl w:val="A934B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98708F9"/>
    <w:multiLevelType w:val="hybridMultilevel"/>
    <w:tmpl w:val="445A7C90"/>
    <w:lvl w:ilvl="0" w:tplc="252669A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6F12F8F"/>
    <w:multiLevelType w:val="hybridMultilevel"/>
    <w:tmpl w:val="7BA27708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8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F67697"/>
    <w:multiLevelType w:val="hybridMultilevel"/>
    <w:tmpl w:val="9012A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0"/>
  </w:num>
  <w:num w:numId="13">
    <w:abstractNumId w:val="13"/>
  </w:num>
  <w:num w:numId="14">
    <w:abstractNumId w:val="12"/>
  </w:num>
  <w:num w:numId="15">
    <w:abstractNumId w:val="22"/>
  </w:num>
  <w:num w:numId="16">
    <w:abstractNumId w:val="18"/>
  </w:num>
  <w:num w:numId="17">
    <w:abstractNumId w:val="11"/>
  </w:num>
  <w:num w:numId="18">
    <w:abstractNumId w:val="14"/>
  </w:num>
  <w:num w:numId="19">
    <w:abstractNumId w:val="10"/>
  </w:num>
  <w:num w:numId="20">
    <w:abstractNumId w:val="17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92BE1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64666"/>
    <w:rsid w:val="001A6E49"/>
    <w:rsid w:val="001B1622"/>
    <w:rsid w:val="001C70DE"/>
    <w:rsid w:val="00200BB8"/>
    <w:rsid w:val="002073A5"/>
    <w:rsid w:val="0024704A"/>
    <w:rsid w:val="002A7BCD"/>
    <w:rsid w:val="002C1506"/>
    <w:rsid w:val="002D0388"/>
    <w:rsid w:val="003128E4"/>
    <w:rsid w:val="003503DB"/>
    <w:rsid w:val="003876CE"/>
    <w:rsid w:val="00396D24"/>
    <w:rsid w:val="003B448C"/>
    <w:rsid w:val="004C2E12"/>
    <w:rsid w:val="004D3C3F"/>
    <w:rsid w:val="004D434D"/>
    <w:rsid w:val="0055377E"/>
    <w:rsid w:val="005B69F9"/>
    <w:rsid w:val="005C77B8"/>
    <w:rsid w:val="005E4CEC"/>
    <w:rsid w:val="00615486"/>
    <w:rsid w:val="00624514"/>
    <w:rsid w:val="0063471C"/>
    <w:rsid w:val="00663808"/>
    <w:rsid w:val="0067312A"/>
    <w:rsid w:val="006A0C9A"/>
    <w:rsid w:val="006A7A76"/>
    <w:rsid w:val="006C72B8"/>
    <w:rsid w:val="00706FEB"/>
    <w:rsid w:val="00731FCF"/>
    <w:rsid w:val="00737CE9"/>
    <w:rsid w:val="007648CE"/>
    <w:rsid w:val="007A238E"/>
    <w:rsid w:val="007C11D2"/>
    <w:rsid w:val="007F3E38"/>
    <w:rsid w:val="00843213"/>
    <w:rsid w:val="0084495A"/>
    <w:rsid w:val="00864ADF"/>
    <w:rsid w:val="008C2CDF"/>
    <w:rsid w:val="008D154D"/>
    <w:rsid w:val="008E34F0"/>
    <w:rsid w:val="009A723F"/>
    <w:rsid w:val="009F5EF6"/>
    <w:rsid w:val="00A034D7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129E6"/>
    <w:rsid w:val="00C15FDF"/>
    <w:rsid w:val="00D44D71"/>
    <w:rsid w:val="00D50212"/>
    <w:rsid w:val="00D50589"/>
    <w:rsid w:val="00D716E3"/>
    <w:rsid w:val="00D8769E"/>
    <w:rsid w:val="00DE47BF"/>
    <w:rsid w:val="00DF4EA4"/>
    <w:rsid w:val="00E15115"/>
    <w:rsid w:val="00E8679B"/>
    <w:rsid w:val="00EA2371"/>
    <w:rsid w:val="00EB1861"/>
    <w:rsid w:val="00F16C70"/>
    <w:rsid w:val="00F40054"/>
    <w:rsid w:val="00F509C1"/>
    <w:rsid w:val="00F668CF"/>
    <w:rsid w:val="00FA6145"/>
    <w:rsid w:val="00FD1176"/>
    <w:rsid w:val="00FD77A7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1FDA-83C0-4451-B21B-EEB35F61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340</TotalTime>
  <Pages>1</Pages>
  <Words>3604</Words>
  <Characters>20544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Факультет информационных технологий и робототехники</vt:lpstr>
      <vt:lpstr>Лабораторная работа 3. Программная реализация и экспериментальное исследование с</vt:lpstr>
      <vt:lpstr>    Задание </vt:lpstr>
      <vt:lpstr>        Код программы</vt:lpstr>
      <vt:lpstr>        /Скриншоты результатов</vt:lpstr>
      <vt:lpstr>    Вывод</vt:lpstr>
    </vt:vector>
  </TitlesOfParts>
  <Company>БНТУ</Company>
  <LinksUpToDate>false</LinksUpToDate>
  <CharactersWithSpaces>24100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29</cp:revision>
  <cp:lastPrinted>1899-12-31T21:00:00Z</cp:lastPrinted>
  <dcterms:created xsi:type="dcterms:W3CDTF">2015-09-23T12:12:00Z</dcterms:created>
  <dcterms:modified xsi:type="dcterms:W3CDTF">2017-03-28T16:27:00Z</dcterms:modified>
</cp:coreProperties>
</file>