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БЕЛОРУССКИЙ НАЦИОНАЛЬНЫЙ ТЕХНИЧЕСКИЙ УНИВЕРСИТЕТ</w:t>
      </w:r>
    </w:p>
    <w:p w:rsidR="008C2CDF" w:rsidRPr="002A7BCD" w:rsidRDefault="008C2CDF" w:rsidP="00843213">
      <w:pPr>
        <w:pStyle w:val="2"/>
        <w:ind w:firstLine="0"/>
        <w:jc w:val="center"/>
        <w:rPr>
          <w:lang w:val="ru-RU"/>
        </w:rPr>
      </w:pPr>
      <w:r w:rsidRPr="002A7BCD">
        <w:rPr>
          <w:lang w:val="ru-RU"/>
        </w:rPr>
        <w:t xml:space="preserve">Факультет </w:t>
      </w:r>
      <w:r w:rsidRPr="002A7BCD">
        <w:rPr>
          <w:noProof/>
          <w:lang w:val="ru-RU"/>
        </w:rPr>
        <w:t xml:space="preserve">информационных технологий </w:t>
      </w:r>
      <w:r w:rsidR="00843213" w:rsidRPr="002A7BCD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2A7BCD" w:rsidRDefault="008C2CDF" w:rsidP="008C2CDF">
      <w:pPr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и автоматизированных систем</w:t>
      </w:r>
    </w:p>
    <w:p w:rsidR="008C2CDF" w:rsidRPr="002A7BCD" w:rsidRDefault="008C2CDF" w:rsidP="008C2CDF">
      <w:pPr>
        <w:rPr>
          <w:lang w:val="ru-RU"/>
        </w:rPr>
      </w:pPr>
    </w:p>
    <w:p w:rsidR="008C2CDF" w:rsidRPr="0063471C" w:rsidRDefault="008C2CDF" w:rsidP="0063471C">
      <w:pPr>
        <w:ind w:firstLine="0"/>
        <w:jc w:val="center"/>
        <w:rPr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2C61E0">
        <w:rPr>
          <w:b/>
          <w:sz w:val="32"/>
          <w:lang w:val="ru-RU"/>
        </w:rPr>
        <w:t>4</w:t>
      </w:r>
    </w:p>
    <w:p w:rsidR="008C2CDF" w:rsidRPr="00FE5357" w:rsidRDefault="008C2CDF" w:rsidP="0063471C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 ”</w:t>
      </w:r>
      <w:r w:rsidR="0063471C">
        <w:rPr>
          <w:sz w:val="28"/>
          <w:lang w:val="ru-RU"/>
        </w:rPr>
        <w:t>Распределенная и параллельная обработка данных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2C1506" w:rsidRPr="00E8679B">
        <w:rPr>
          <w:lang w:val="ru-RU"/>
        </w:rPr>
        <w:t xml:space="preserve"> </w:t>
      </w:r>
      <w:r w:rsidR="002C61E0" w:rsidRPr="002C61E0">
        <w:rPr>
          <w:b/>
          <w:i/>
          <w:sz w:val="28"/>
          <w:lang w:val="ru-RU"/>
        </w:rPr>
        <w:t>Программная реализация и экспериментальное исследование стратегий многошагового планирования</w:t>
      </w:r>
      <w:r w:rsidR="004D434D" w:rsidRPr="004D434D">
        <w:rPr>
          <w:b/>
          <w:i/>
          <w:sz w:val="28"/>
          <w:lang w:val="ru-RU"/>
        </w:rPr>
        <w:t xml:space="preserve"> </w:t>
      </w:r>
      <w:r w:rsidRPr="00FE5357">
        <w:rPr>
          <w:b/>
          <w:i/>
          <w:sz w:val="28"/>
          <w:lang w:val="ru-RU"/>
        </w:rPr>
        <w:t>”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2A7BCD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2C1506" w:rsidRPr="002C1506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2A7BCD" w:rsidRPr="002A7BCD">
        <w:rPr>
          <w:sz w:val="28"/>
          <w:lang w:val="ru-RU"/>
        </w:rPr>
        <w:t>10701214</w:t>
      </w:r>
      <w:r w:rsidR="00E8679B" w:rsidRPr="00E8679B">
        <w:rPr>
          <w:sz w:val="28"/>
          <w:lang w:val="ru-RU"/>
        </w:rPr>
        <w:t xml:space="preserve"> </w:t>
      </w:r>
      <w:r w:rsidR="002A7BCD">
        <w:rPr>
          <w:sz w:val="28"/>
          <w:lang w:val="ru-RU"/>
        </w:rPr>
        <w:t>Зубарев А. 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8C2CDF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3471C">
        <w:rPr>
          <w:sz w:val="28"/>
          <w:lang w:val="ru-RU"/>
        </w:rPr>
        <w:t>проф. Прихожий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63471C">
        <w:rPr>
          <w:sz w:val="32"/>
          <w:lang w:val="ru-RU"/>
        </w:rPr>
        <w:t>7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3503DB" w:rsidP="00164666">
      <w:pPr>
        <w:pStyle w:val="1"/>
        <w:ind w:firstLine="567"/>
        <w:rPr>
          <w:lang w:val="ru-RU"/>
        </w:rPr>
      </w:pPr>
      <w:r>
        <w:rPr>
          <w:lang w:val="ru-RU"/>
        </w:rPr>
        <w:lastRenderedPageBreak/>
        <w:t xml:space="preserve">Лабораторная работа </w:t>
      </w:r>
      <w:r w:rsidR="002C61E0">
        <w:rPr>
          <w:lang w:val="ru-RU"/>
        </w:rPr>
        <w:t>4</w:t>
      </w:r>
      <w:r w:rsidR="002C1506" w:rsidRPr="002C1506">
        <w:rPr>
          <w:lang w:val="ru-RU"/>
        </w:rPr>
        <w:t xml:space="preserve">. </w:t>
      </w:r>
      <w:r w:rsidR="002C61E0" w:rsidRPr="002C61E0">
        <w:rPr>
          <w:lang w:val="ru-RU"/>
        </w:rPr>
        <w:t>Программная реализация и экспериментальное исследование стратегий многошагового планирования</w:t>
      </w:r>
      <w:r w:rsidR="002C1506" w:rsidRPr="002C1506">
        <w:rPr>
          <w:lang w:val="ru-RU"/>
        </w:rPr>
        <w:t>.</w:t>
      </w:r>
    </w:p>
    <w:p w:rsidR="002C1506" w:rsidRPr="004D434D" w:rsidRDefault="001B1622" w:rsidP="00164666">
      <w:pPr>
        <w:ind w:firstLine="567"/>
        <w:rPr>
          <w:sz w:val="28"/>
          <w:lang w:val="ru-RU"/>
        </w:rPr>
      </w:pPr>
      <w:r w:rsidRPr="0067312A">
        <w:rPr>
          <w:rFonts w:asciiTheme="majorHAnsi" w:hAnsiTheme="majorHAnsi"/>
          <w:b/>
          <w:sz w:val="28"/>
          <w:lang w:val="ru-RU"/>
        </w:rPr>
        <w:t>Цель</w:t>
      </w:r>
      <w:r w:rsidRPr="004D434D">
        <w:rPr>
          <w:rFonts w:asciiTheme="majorHAnsi" w:hAnsiTheme="majorHAnsi"/>
          <w:b/>
          <w:sz w:val="28"/>
          <w:lang w:val="ru-RU"/>
        </w:rPr>
        <w:t xml:space="preserve"> </w:t>
      </w:r>
      <w:r w:rsidR="006C72B8" w:rsidRPr="0063471C">
        <w:rPr>
          <w:rFonts w:asciiTheme="majorHAnsi" w:hAnsiTheme="majorHAnsi"/>
          <w:b/>
          <w:sz w:val="28"/>
          <w:lang w:val="ru-RU"/>
        </w:rPr>
        <w:t>работы</w:t>
      </w:r>
      <w:r w:rsidR="0067312A" w:rsidRPr="004D434D">
        <w:rPr>
          <w:rFonts w:asciiTheme="majorHAnsi" w:hAnsiTheme="majorHAnsi"/>
          <w:b/>
          <w:sz w:val="24"/>
          <w:lang w:val="ru-RU"/>
        </w:rPr>
        <w:t xml:space="preserve">: </w:t>
      </w:r>
      <w:r w:rsidR="005C77B8" w:rsidRPr="005C77B8">
        <w:rPr>
          <w:sz w:val="24"/>
          <w:lang w:val="ru-RU"/>
        </w:rPr>
        <w:t>Изучение</w:t>
      </w:r>
      <w:r w:rsidR="005C77B8" w:rsidRPr="004D434D">
        <w:rPr>
          <w:sz w:val="24"/>
          <w:lang w:val="ru-RU"/>
        </w:rPr>
        <w:t xml:space="preserve"> алгоритма </w:t>
      </w:r>
      <w:r w:rsidR="002C61E0">
        <w:rPr>
          <w:sz w:val="24"/>
        </w:rPr>
        <w:t>MS</w:t>
      </w:r>
      <w:r w:rsidR="005C77B8" w:rsidRPr="004D434D">
        <w:rPr>
          <w:sz w:val="24"/>
          <w:lang w:val="ru-RU"/>
        </w:rPr>
        <w:t xml:space="preserve"> – </w:t>
      </w:r>
      <w:r w:rsidR="002C61E0">
        <w:rPr>
          <w:sz w:val="24"/>
        </w:rPr>
        <w:t>LS</w:t>
      </w:r>
      <w:r w:rsidR="00B07E7F" w:rsidRPr="004D434D">
        <w:rPr>
          <w:sz w:val="24"/>
          <w:szCs w:val="22"/>
          <w:lang w:val="ru-RU"/>
        </w:rPr>
        <w:t>.</w:t>
      </w:r>
    </w:p>
    <w:p w:rsidR="002C1506" w:rsidRPr="006C72B8" w:rsidRDefault="002C1506" w:rsidP="00164666">
      <w:pPr>
        <w:pStyle w:val="2"/>
        <w:ind w:firstLine="567"/>
        <w:rPr>
          <w:i w:val="0"/>
          <w:lang w:val="ru-RU" w:eastAsia="ru-RU" w:bidi="ar-SA"/>
        </w:rPr>
      </w:pPr>
      <w:r w:rsidRPr="006C72B8">
        <w:rPr>
          <w:i w:val="0"/>
          <w:lang w:val="ru-RU" w:eastAsia="ru-RU" w:bidi="ar-SA"/>
        </w:rPr>
        <w:t xml:space="preserve">Задание </w:t>
      </w:r>
    </w:p>
    <w:p w:rsidR="006C72B8" w:rsidRPr="006C72B8" w:rsidRDefault="006C72B8" w:rsidP="00164666">
      <w:pPr>
        <w:ind w:firstLine="567"/>
        <w:rPr>
          <w:lang w:val="ru-RU" w:eastAsia="ru-RU" w:bidi="ar-SA"/>
        </w:rPr>
      </w:pPr>
    </w:p>
    <w:p w:rsidR="003503DB" w:rsidRDefault="003503DB" w:rsidP="00164666">
      <w:pPr>
        <w:spacing w:line="360" w:lineRule="auto"/>
        <w:ind w:firstLine="567"/>
        <w:rPr>
          <w:sz w:val="24"/>
          <w:lang w:val="ru-RU"/>
        </w:rPr>
      </w:pPr>
      <w:r w:rsidRPr="0063471C">
        <w:rPr>
          <w:sz w:val="24"/>
          <w:lang w:val="ru-RU"/>
        </w:rPr>
        <w:t xml:space="preserve">Спроектировать </w:t>
      </w:r>
      <w:r w:rsidR="0063471C" w:rsidRPr="0063471C">
        <w:rPr>
          <w:sz w:val="24"/>
          <w:lang w:val="ru-RU"/>
        </w:rPr>
        <w:t xml:space="preserve">программу для </w:t>
      </w:r>
      <w:r w:rsidR="005C77B8">
        <w:rPr>
          <w:sz w:val="24"/>
          <w:lang w:val="ru-RU"/>
        </w:rPr>
        <w:t>вычисления шагов управления по заданной таблице смежности гра</w:t>
      </w:r>
      <w:r w:rsidR="004D434D">
        <w:rPr>
          <w:sz w:val="24"/>
          <w:lang w:val="ru-RU"/>
        </w:rPr>
        <w:t>фа, количеству операций, типов,</w:t>
      </w:r>
      <w:r w:rsidR="005C77B8">
        <w:rPr>
          <w:sz w:val="24"/>
          <w:lang w:val="ru-RU"/>
        </w:rPr>
        <w:t xml:space="preserve"> таблицы типов</w:t>
      </w:r>
      <w:r w:rsidR="002C61E0">
        <w:rPr>
          <w:sz w:val="24"/>
          <w:lang w:val="ru-RU"/>
        </w:rPr>
        <w:t>,</w:t>
      </w:r>
      <w:r w:rsidR="004D434D">
        <w:rPr>
          <w:sz w:val="24"/>
          <w:lang w:val="ru-RU"/>
        </w:rPr>
        <w:t xml:space="preserve"> количеству процессоров каждого типа</w:t>
      </w:r>
      <w:r w:rsidR="002C61E0">
        <w:rPr>
          <w:sz w:val="24"/>
          <w:lang w:val="ru-RU"/>
        </w:rPr>
        <w:t xml:space="preserve"> и времени выполнения операции каждого типа.</w:t>
      </w:r>
    </w:p>
    <w:p w:rsidR="00164666" w:rsidRDefault="00164666" w:rsidP="00164666">
      <w:pPr>
        <w:spacing w:line="360" w:lineRule="auto"/>
        <w:ind w:firstLine="567"/>
        <w:rPr>
          <w:sz w:val="24"/>
          <w:lang w:val="ru-RU"/>
        </w:rPr>
      </w:pPr>
    </w:p>
    <w:p w:rsidR="0063471C" w:rsidRDefault="0063471C" w:rsidP="00164666">
      <w:pPr>
        <w:spacing w:line="360" w:lineRule="auto"/>
        <w:ind w:firstLine="567"/>
        <w:rPr>
          <w:b/>
          <w:sz w:val="28"/>
          <w:lang w:val="ru-RU"/>
        </w:rPr>
      </w:pPr>
      <w:r w:rsidRPr="0063471C">
        <w:rPr>
          <w:b/>
          <w:sz w:val="28"/>
          <w:lang w:val="ru-RU"/>
        </w:rPr>
        <w:t>Теоретическая часть</w:t>
      </w:r>
    </w:p>
    <w:p w:rsidR="00164666" w:rsidRPr="0063471C" w:rsidRDefault="00164666" w:rsidP="00164666">
      <w:pPr>
        <w:spacing w:line="360" w:lineRule="auto"/>
        <w:ind w:firstLine="567"/>
        <w:rPr>
          <w:b/>
          <w:sz w:val="28"/>
          <w:lang w:val="ru-RU"/>
        </w:rPr>
      </w:pP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Алгоритм многошагового спискового планирования MC-LS (Multi Cycling LS) минимизирует время выполнения плана при заданных ограничениях на объем используемых вычислительных ресурсов (resource-constrained scheduling), учитывая при этом соотношение между временем шага и временами выполнения операций, назначая при необходимости операцию на несколько соседних шагов управления. Ограничения представляются числом доступных процессоров каждого типа. Алгоритм MC-LS может быть построен как на базе стратегии ASAP, так и на базе стратегии ALAP. Остановимся на алгоритме, построенном на базе ASAP.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b/>
          <w:sz w:val="24"/>
          <w:lang w:val="ru-RU"/>
        </w:rPr>
        <w:t>Исходные данные:</w:t>
      </w:r>
      <w:r w:rsidRPr="002C61E0">
        <w:rPr>
          <w:sz w:val="24"/>
          <w:lang w:val="ru-RU"/>
        </w:rPr>
        <w:t xml:space="preserve">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1. Граф GH предшествования операций.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>2. Времена t</w:t>
      </w:r>
      <w:r>
        <w:rPr>
          <w:sz w:val="24"/>
          <w:vertAlign w:val="subscript"/>
        </w:rPr>
        <w:t>i</w:t>
      </w:r>
      <w:r w:rsidRPr="002C61E0">
        <w:rPr>
          <w:sz w:val="24"/>
          <w:lang w:val="ru-RU"/>
        </w:rPr>
        <w:t>, i</w:t>
      </w:r>
      <w:r>
        <w:rPr>
          <w:sz w:val="24"/>
          <w:lang w:val="ru-RU"/>
        </w:rPr>
        <w:t xml:space="preserve"> ϵ </w:t>
      </w:r>
      <w:r w:rsidRPr="002C61E0">
        <w:rPr>
          <w:sz w:val="24"/>
          <w:lang w:val="ru-RU"/>
        </w:rPr>
        <w:t xml:space="preserve">N выполнения операций.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3. Время tstep шага управления.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4. Число pi доступных процессоров типа i=1,…,Types.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b/>
          <w:sz w:val="24"/>
          <w:lang w:val="ru-RU"/>
        </w:rPr>
        <w:t>Результирующие данные:</w:t>
      </w:r>
      <w:r w:rsidRPr="002C61E0">
        <w:rPr>
          <w:sz w:val="24"/>
          <w:lang w:val="ru-RU"/>
        </w:rPr>
        <w:t xml:space="preserve">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1. Шаги управления.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2. Отображение операций на шаги управления.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</w:p>
    <w:p w:rsidR="002C61E0" w:rsidRDefault="002C61E0" w:rsidP="002C61E0">
      <w:pPr>
        <w:spacing w:line="360" w:lineRule="auto"/>
        <w:ind w:firstLine="567"/>
        <w:rPr>
          <w:b/>
          <w:sz w:val="24"/>
          <w:lang w:val="ru-RU"/>
        </w:rPr>
      </w:pPr>
      <w:r w:rsidRPr="002C61E0">
        <w:rPr>
          <w:b/>
          <w:sz w:val="24"/>
          <w:lang w:val="ru-RU"/>
        </w:rPr>
        <w:t xml:space="preserve">Описание алгоритма: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1. Планирование выполняется в цикле, начиная с первого и кончая последним шагом управления. Алгоритм использует список List готовых к планированию операций. На текущий шаг могут назначаться только операции из List.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>2. Список List состоит из трех частей. Первая часть List1 включает операции, планирование которых начато, но не завершено на предыдущих шагах управления. Вт</w:t>
      </w:r>
      <w:r>
        <w:rPr>
          <w:sz w:val="24"/>
          <w:lang w:val="ru-RU"/>
        </w:rPr>
        <w:t>орая часть List2 включает опера</w:t>
      </w:r>
      <w:r w:rsidRPr="002C61E0">
        <w:rPr>
          <w:sz w:val="24"/>
          <w:lang w:val="ru-RU"/>
        </w:rPr>
        <w:t xml:space="preserve">ции, ставших готовыми к планированию на предыдущих шагах управления, но планирование которых еще не начато. Третья часть List3 включает операции, которые стали готовы к планированию на текущем шаге управления.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>3. С каждой операцией r</w:t>
      </w:r>
      <w:r w:rsidR="006F2B50" w:rsidRPr="006F2B50">
        <w:rPr>
          <w:sz w:val="24"/>
          <w:lang w:val="ru-RU"/>
        </w:rPr>
        <w:t xml:space="preserve"> </w:t>
      </w:r>
      <w:r w:rsidR="006F2B50">
        <w:rPr>
          <w:sz w:val="24"/>
          <w:lang w:val="ru-RU"/>
        </w:rPr>
        <w:t>ϵ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List ассоциируется время выполнения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Pr="002C61E0">
        <w:rPr>
          <w:sz w:val="24"/>
          <w:lang w:val="ru-RU"/>
        </w:rPr>
        <w:t xml:space="preserve">, не покрытое предыдущими шагами управления, на которые операция r частично назначена. В момент начального включения r в List время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=tr.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4. Алгоритм начинает работу до запуска цикла с поиска операций, не имеющих согласно графу GH операций-предшественников, и включения их в часть List3 с начальной установкой значений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=tr. Части List1 и List2 списка зануляются.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5. Для каждого шага s управления выполняются следующие действия по планированию: </w:t>
      </w:r>
    </w:p>
    <w:p w:rsidR="006F2B50" w:rsidRDefault="002C61E0" w:rsidP="002C61E0">
      <w:pPr>
        <w:spacing w:line="360" w:lineRule="auto"/>
        <w:ind w:left="567" w:firstLine="708"/>
        <w:rPr>
          <w:sz w:val="24"/>
          <w:lang w:val="ru-RU"/>
        </w:rPr>
      </w:pPr>
      <w:r w:rsidRPr="002C61E0">
        <w:rPr>
          <w:sz w:val="24"/>
          <w:lang w:val="ru-RU"/>
        </w:rPr>
        <w:t>a. каждая операция r</w:t>
      </w:r>
      <w:r w:rsidR="006F2B50" w:rsidRPr="006F2B50">
        <w:rPr>
          <w:sz w:val="24"/>
          <w:lang w:val="ru-RU"/>
        </w:rPr>
        <w:t xml:space="preserve"> </w:t>
      </w:r>
      <w:r w:rsidR="006F2B50">
        <w:rPr>
          <w:sz w:val="24"/>
          <w:lang w:val="ru-RU"/>
        </w:rPr>
        <w:t>ϵ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List1 назначается на текущий шаг s управления; далее, если выполняется неравенство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&lt;Tstep, то операция r полностью спланирована и удаляется из списка List, в противном случае осуществляется редуцирование времени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>=</w:t>
      </w:r>
      <w:r w:rsidR="006F2B50" w:rsidRPr="006F2B50">
        <w:rPr>
          <w:sz w:val="24"/>
          <w:lang w:val="ru-RU"/>
        </w:rPr>
        <w:t xml:space="preserve">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="006F2B50" w:rsidRPr="006F2B50">
        <w:rPr>
          <w:sz w:val="24"/>
          <w:lang w:val="ru-RU"/>
        </w:rPr>
        <w:t xml:space="preserve"> </w:t>
      </w:r>
      <w:r w:rsidR="006F2B50">
        <w:rPr>
          <w:sz w:val="24"/>
          <w:lang w:val="ru-RU"/>
        </w:rPr>
        <w:t>-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Tstep с сохранением r в List1; </w:t>
      </w:r>
    </w:p>
    <w:p w:rsidR="006F2B50" w:rsidRDefault="002C61E0" w:rsidP="002C61E0">
      <w:pPr>
        <w:spacing w:line="360" w:lineRule="auto"/>
        <w:ind w:left="567" w:firstLine="708"/>
        <w:rPr>
          <w:sz w:val="24"/>
          <w:lang w:val="ru-RU"/>
        </w:rPr>
      </w:pPr>
      <w:r w:rsidRPr="002C61E0">
        <w:rPr>
          <w:sz w:val="24"/>
          <w:lang w:val="ru-RU"/>
        </w:rPr>
        <w:t xml:space="preserve">b. если на планирование операций из List1 потрачена только часть процессоров, то оставшиеся процессоры могут быть использованы для конкурентного планирования операций из List2 и List3; </w:t>
      </w:r>
    </w:p>
    <w:p w:rsidR="006F2B50" w:rsidRDefault="002C61E0" w:rsidP="002C61E0">
      <w:pPr>
        <w:spacing w:line="360" w:lineRule="auto"/>
        <w:ind w:left="567" w:firstLine="708"/>
        <w:rPr>
          <w:sz w:val="24"/>
          <w:lang w:val="ru-RU"/>
        </w:rPr>
      </w:pPr>
      <w:r w:rsidRPr="002C61E0">
        <w:rPr>
          <w:sz w:val="24"/>
          <w:lang w:val="ru-RU"/>
        </w:rPr>
        <w:t xml:space="preserve">c. на текущий шаг управления s назначаются операции из List2 и List3, выбираемые по критерию предпочтения в количестве, не превышающем число оставшихся процессоров каждого типа; операция r, для которой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&lt;Tstep, назначается на шаг s и исключается из List, а операция r, для которой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&gt;Tstep, назначается на шаг s и перемещается в List1 с пересчетом времени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>=</w:t>
      </w:r>
      <w:r w:rsidR="006F2B50" w:rsidRPr="006F2B50">
        <w:rPr>
          <w:sz w:val="24"/>
          <w:lang w:val="ru-RU"/>
        </w:rPr>
        <w:t xml:space="preserve"> </w:t>
      </w:r>
      <w:r w:rsidR="006F2B50">
        <w:rPr>
          <w:sz w:val="24"/>
          <w:lang w:val="ru-RU"/>
        </w:rPr>
        <w:t>τ</w:t>
      </w:r>
      <w:r w:rsidR="006F2B50">
        <w:rPr>
          <w:sz w:val="24"/>
          <w:vertAlign w:val="subscript"/>
        </w:rPr>
        <w:t>r</w:t>
      </w:r>
      <w:r w:rsidR="006F2B50" w:rsidRPr="002C61E0">
        <w:rPr>
          <w:sz w:val="24"/>
          <w:lang w:val="ru-RU"/>
        </w:rPr>
        <w:t xml:space="preserve"> </w:t>
      </w:r>
      <w:r w:rsidR="006F2B50">
        <w:rPr>
          <w:sz w:val="24"/>
        </w:rPr>
        <w:t>-</w:t>
      </w:r>
      <w:r w:rsidR="006F2B50" w:rsidRPr="002C61E0">
        <w:rPr>
          <w:sz w:val="24"/>
          <w:lang w:val="ru-RU"/>
        </w:rPr>
        <w:t xml:space="preserve"> </w:t>
      </w:r>
      <w:r w:rsidRPr="002C61E0">
        <w:rPr>
          <w:sz w:val="24"/>
          <w:lang w:val="ru-RU"/>
        </w:rPr>
        <w:t xml:space="preserve">Tstep; </w:t>
      </w:r>
    </w:p>
    <w:p w:rsidR="006F2B50" w:rsidRDefault="002C61E0" w:rsidP="002C61E0">
      <w:pPr>
        <w:spacing w:line="360" w:lineRule="auto"/>
        <w:ind w:left="567" w:firstLine="708"/>
        <w:rPr>
          <w:sz w:val="24"/>
          <w:lang w:val="ru-RU"/>
        </w:rPr>
      </w:pPr>
      <w:r w:rsidRPr="002C61E0">
        <w:rPr>
          <w:sz w:val="24"/>
          <w:lang w:val="ru-RU"/>
        </w:rPr>
        <w:t xml:space="preserve">d. оставшиеся в List3 операции остаются не спланированными и перемещаются в List2; </w:t>
      </w:r>
    </w:p>
    <w:p w:rsidR="006F2B50" w:rsidRDefault="002C61E0" w:rsidP="002C61E0">
      <w:pPr>
        <w:spacing w:line="360" w:lineRule="auto"/>
        <w:ind w:left="567" w:firstLine="708"/>
        <w:rPr>
          <w:sz w:val="24"/>
          <w:lang w:val="ru-RU"/>
        </w:rPr>
      </w:pPr>
      <w:r w:rsidRPr="002C61E0">
        <w:rPr>
          <w:sz w:val="24"/>
          <w:lang w:val="ru-RU"/>
        </w:rPr>
        <w:t xml:space="preserve">e. в List3 включаются новые еще не спланированные операции, для которых все операции-предшественники оказываются спланированными на предыдущих шагах управления, включая текущий шаг. </w:t>
      </w:r>
    </w:p>
    <w:p w:rsidR="000B31EA" w:rsidRPr="002C61E0" w:rsidRDefault="006F2B50" w:rsidP="006F2B50">
      <w:pPr>
        <w:spacing w:line="360" w:lineRule="auto"/>
        <w:ind w:left="567" w:firstLine="0"/>
        <w:rPr>
          <w:sz w:val="24"/>
          <w:lang w:val="ru-RU"/>
        </w:rPr>
      </w:pPr>
      <w:r>
        <w:rPr>
          <w:sz w:val="24"/>
          <w:lang w:val="ru-RU"/>
        </w:rPr>
        <w:t xml:space="preserve">6. </w:t>
      </w:r>
      <w:r w:rsidR="002C61E0" w:rsidRPr="002C61E0">
        <w:rPr>
          <w:sz w:val="24"/>
          <w:lang w:val="ru-RU"/>
        </w:rPr>
        <w:t xml:space="preserve"> Алгоритм завершает работу в случае зануления списка List и назначения всех операций на шаги управления. </w:t>
      </w:r>
    </w:p>
    <w:p w:rsidR="0067312A" w:rsidRPr="005C77B8" w:rsidRDefault="0067312A" w:rsidP="00B07E7F">
      <w:pPr>
        <w:ind w:firstLine="567"/>
        <w:rPr>
          <w:lang w:val="ru-RU"/>
        </w:rPr>
      </w:pPr>
    </w:p>
    <w:p w:rsidR="00B83637" w:rsidRPr="000C75A6" w:rsidRDefault="009A723F" w:rsidP="00C129E6">
      <w:pPr>
        <w:pStyle w:val="3"/>
        <w:rPr>
          <w:lang w:eastAsia="ru-RU" w:bidi="ar-SA"/>
        </w:rPr>
      </w:pPr>
      <w:r w:rsidRPr="006C72B8">
        <w:rPr>
          <w:sz w:val="28"/>
          <w:lang w:val="ru-RU" w:eastAsia="ru-RU" w:bidi="ar-SA"/>
        </w:rPr>
        <w:t>Код</w:t>
      </w:r>
      <w:r w:rsidRPr="000C75A6">
        <w:rPr>
          <w:lang w:eastAsia="ru-RU" w:bidi="ar-SA"/>
        </w:rPr>
        <w:t xml:space="preserve"> </w:t>
      </w:r>
      <w:r w:rsidRPr="006C72B8">
        <w:rPr>
          <w:sz w:val="28"/>
          <w:lang w:val="ru-RU" w:eastAsia="ru-RU" w:bidi="ar-SA"/>
        </w:rPr>
        <w:t>программы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System.Drawing;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System.Windows.Forms;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Lab4_MS_LS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partial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Form1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CMS_LS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LSA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CMS_LS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InitializeComponent();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button1_Click(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LSA.Clear_Object();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ClearView();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LSA.File_Load(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"start_param.txt"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LSA.Planning();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ViewResults();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ViewResults()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Всего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шагов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: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(LSA.steps.Count - 1);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LSA.steps.Count; i++)</w:t>
      </w:r>
    </w:p>
    <w:p w:rsid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"\nНа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+ (i)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 шаге запланированы следующие операции: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LSA.steps[i].Count; k++)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richTextBox1.Text +=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(LSA.steps[i][k] + 1);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Состояние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списка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: (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LSA.List_operations_on_steps[i][0].Count; t++)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 == LSA.List_operations_on_steps[i][0].Count - 1)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richTextBox1.Text += (LSA.List_operations_on_steps[i][0][t] + 1) +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richTextBox1.Text += (LSA.List_operations_on_steps[i][0][t] + 1) +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",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"|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LSA.List_operations_on_steps[i][1].Count; t++)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 == LSA.List_operations_on_steps[i][1].Count - 1)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richTextBox1.Text += (LSA.List_operations_on_steps[i][1][t] + 1) +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richTextBox1.Text += (LSA.List_operations_on_steps[i][1][t] + 1) +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",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"|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LSA.List_operations_on_steps[i][2].Count; t++)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 == LSA.List_operations_on_steps[i][2].Count - 1)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richTextBox1.Text += (LSA.List_operations_on_steps[i][2][t] + 1) +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richTextBox1.Text += (LSA.List_operations_on_steps[i][2][t] + 1) +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", 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")\n"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типы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LSA.countTypes + 1;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LSA.countOperations + 1;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dataGridView1.Rows[0].Cells[0].Value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"Operation \\  type"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dataGridView1.ColumnHeadersVisible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dataGridView1.RowHeadersVisible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-1; i &lt; LSA.countTypes;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 + 1].Style.BackColor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 + 1].Style.ForeColor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 &gt; -1)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dataGridView1.Rows[0].Cells[i + 1].Value = i + 1;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dataGridView1.Columns[i + 1].Width = 50;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LSA.countOperations;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 + 1].Cells[0].Style.BackColor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 + 1].Cells[0].Style.ForeColor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 + 1].Cells[0].Value = i + 1;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LSA.countTypes;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LSA.arrayTypes[i].Length; k++)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dataGridView1.Rows[LSA.arrayTypes[i][k]].Cells[i + 1].Style.BackColor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 97, 160);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матрица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смежности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LSA.countOperations + 1;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LSA.countOperations + 1;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dataGridView2.ColumnHeadersVisible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dataGridView2.RowHeadersVisible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LSA.countOperations + 1;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вертикали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dataGridView2.Rows[i].Cells[0].Style.BackColor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dataGridView2.Rows[i].Cells[0].Style.ForeColor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dataGridView2.Rows[i].Cells[0].Value = i;</w:t>
      </w:r>
    </w:p>
    <w:p w:rsid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по </w:t>
      </w:r>
      <w:r w:rsidR="00C2352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горизонтали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dataGridView2.Rows[0].Cells[i].Style.ForeColor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dataGridView2.Rows[0].Cells[i].Style.BackColor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dataGridView2.Rows[0].Cells[i].Value = i;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dataGridView2.Columns[i].Width = 50;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dataGridView2.Rows[0].Cells[0].Value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"Operation \\  operation"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LSA.countOperations;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LSA.arrayH[i].Length; k++)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(LSA.arrayH[i][k] == 1)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dataGridView2.Rows[i + 1].Cells[k + 1].Style.BackColor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 97, 160);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ClearView()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8D154D" w:rsidRPr="004D434D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8D154D" w:rsidRDefault="0045000B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CMS_LS</w:t>
      </w:r>
      <w:r w:rsidR="008D154D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System.IO;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System.Linq;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Lab4_MS_LS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CMS_LS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countOperations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countTypes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[][] arrayTypes;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countProcessorsByTypes;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TimeCalculationByTypes;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[][] arrayH;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List_chains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steps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&gt;&gt;();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&gt;&gt;&gt; List_operations_on_steps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List_chains_ready_for_step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Duration_calculation_by_type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CMS_LS() {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Clear_Object()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countOperations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countTypes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arrayH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arrayTypes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countProcessorsByTypes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List_chains.Clear();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List_chains_ready_for_step.Clear();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steps.Clear();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List_operations_on_steps.Clear();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Find_value(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s.IndexOf(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':'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 + 2;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s.Substring(index);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извлечение подстроки с указанной позиции и до конца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GetArray(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nums = s.Split(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 '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[] arr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[nums.Length];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nums.Length;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arr[i]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.Parse(nums[i]);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arr;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File_Load(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filestr)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получение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данных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из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файла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(filestr);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1 чтение кол-ва операций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string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buff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 = file.ReadLine();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countOperations =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//step 2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чтение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кол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-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ва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типов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file.ReadLine();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countTypes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//step 3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чтение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каждого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arrayTypes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[countTypes][];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countTypes;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arrayTypes[i] = GetArray(buff);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4 чтение количества процессоров каждого типа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countProcessorsByTypes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[countTypes];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countTypes;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countProcessorsByTypes[i]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5 чтение времени выполнения операции каждого типа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TimeCalculationByTypes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[countTypes];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countTypes;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TimeCalculationByTypes[i] =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6 чтение таблицы смежности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buff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buff = file.ReadLine();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arrayH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[countOperations][];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countOperations;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5000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arrayH[i] = GetArray(buff);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file.Close();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Planning()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GetChains();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List_chains_ready_for_step = Create_clone_chains_ready();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WriteSteps();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Create_clone_chains_ready()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ready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ready.Add(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List_chains[i].Count; k++)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ready[i].Add(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ready;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GetChains()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построить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цепи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зависимостей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List_use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Chain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(List_use.Count &lt; countOperations)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operation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(List_use.Contains(operation))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operation++;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Chain.Clear();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Chain.Add(operation);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List_use.Add(operation);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найти в строке таблицы смежности следующее направление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arrayH[operation].Length;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(arrayH[operation][i] == 1)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index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operation = i;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(index)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найдено следующее значение в цепи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Chain.Add(operation);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(!List_use.Contains(operation))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List_use.Add(operation);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List_chains.Add(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&gt;(Chain));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WriteSteps()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переменная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для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инициализации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List_operations_on_steps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ret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&gt;&gt;();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ret.Add(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&gt;());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выполняющиеся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ret.Add(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&gt;());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не распределенные на предыдущем шаге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ret.Add(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&gt;());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готовые к распределению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Duration_calculation_by_type.Add(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&gt;());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Duration_calculation_by_type.Add(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&gt;());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оставшаяся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продолжительность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выполнения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 step zero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index_step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steps.Add(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&gt;());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List_operations_on_steps.Add(ret);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добавление всех готовых к распледелению в правую часть списка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List_operations_on_steps[index_step][2].Add(List_chains[i][0]);</w:t>
      </w:r>
      <w:bookmarkStart w:id="0" w:name="_GoBack"/>
      <w:bookmarkEnd w:id="0"/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exist_nonplanOperation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1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более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exist_nonplanOperation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проверка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на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наличие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нераспланированных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шагов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List_chains_ready_for_step.Count;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(List_chains_ready_for_step[i].Contains(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exist_nonplanOperation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true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нераспланированных шагов не осталось, то выйти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(!exist_nonplanOperation)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///////////////////////////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добавление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нового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steps.Add(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index_step++;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список всех операциий, которые готовы к планированию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ready_operations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&gt;();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3; k++)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List_operations_on_steps[index_step - 1][k].Count;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ready_operations.Add(List_operations_on_steps[index_step - 1][k][i]);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планировка операций на текущий шаг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i = 0; i &lt; countTypes;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res = GetOperationsByType(i, ready_operations);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steps[index_step].Add(a);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уменьшение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продолжительности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вычисления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Duration_calculation_by_type[0].Count;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Duration_calculation_by_type[1][i]--;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ret_2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ret_2.Add(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ret_2.Add(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ret_2.Add(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List_operations_on_steps.Add(ret_2);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добавление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пустого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объекта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перемещение всех нераспланированных на этом шаге операций в правую часть списка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List_operations_on_steps[index_step][1] = minus(ready_operations, steps[index_step]);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изменение на true всех операций, которые распределены на текущем шаге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steps[index_step].Count;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(Duration_calculation_by_type[1][i] == 0)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List_chains_ready_for_step.Count; k++)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(List_chains[k].Contains(Duration_calculation_by_type[0][i]))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index_operation = List_chains[k].IndexOf(Duration_calculation_by_type[0][i]);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List_chains_ready_for_step[k][index_operation]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        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Duration_calculation_by_type[0].Count;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(Duration_calculation_by_type[1][i] == 0)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Duration_calculation_by_type[0].RemoveAt(i);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Duration_calculation_by_type[1].RemoveAt(i);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i--;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List_operations_on_steps[index_step][0].Add(Duration_calculation_by_type[0][i]);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всех операций, готовых к распределению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index_false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value_index_false = -1;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List_chains_ready_for_step.Count;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индекса в цепи, где значение = false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index_false = Find_index(List_chains_ready_for_step[i]);    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операция не содержится в левой части списка,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то добавить в правую часть списка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(index_false != -1)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value_index_false = List_chains[i][index_false];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(!List_operations_on_steps[index_step][0].Contains(value_index_false) &amp;&amp;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!List_operations_on_steps[index_step][1].Contains(value_index_false) &amp;&amp;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!List_operations_on_steps[index_step][2].Contains(value_index_false) &amp;&amp;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Check_predecessors(value_index_false))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List_operations_on_steps[index_step][2].Add(value_index_false);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               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minus(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a,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b)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res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a.Count;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(!b.Contains(a[i]))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res.Add(a[i]);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priority;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Priority_Operation(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priority,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.priority = priority;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.operation = operation;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класс-компаратор по убыванию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class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CompInv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&lt;T&gt; :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IComparer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&lt;T&gt;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where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: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Реализуем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интерфейс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IComparer&lt;T&gt;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Compare(T x, T y)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(x.priority &lt; y.priority)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(x.priority &gt; y.priority)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-1;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GetOperationsByType(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type,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Ready)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on_step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Ready_2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Ready.Count;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операция в списке не того типа, то удалить из списка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(arrayTypes[type].Contains((Ready[i]) + 1))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Ready_2.Add(Ready[i]);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Ready = Ready_2;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определить приоритет каждой операции по длине оставшейся цепи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List_priority_operations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Ready.Count;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List_priority_operations.Add(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(MaxLengthChain(Ready[i]), Ready[i]));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сортировка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убыванию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CompInv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cp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CompInv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List_priority_operations.Sort(cp);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countProcessorsByTypes[type];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(!Duration_calculation_by_type[0].Contains(List_priority_operations[i].operation))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on_step.Add(List_priority_operations[i].operation);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Duration_calculation_by_type[0].Add(List_priority_operations[i].operation);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Duration_calculation_by_type[1].Add(TimeCalculationByTypes[type]);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on_step.Add(List_priority_operations[i].operation);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catch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IndexOutOfRangeException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)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словить, если число процессоров больше, чем доступных операций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on_step;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catch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ArgumentOutOfRangeException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)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словить, если число процессоров больше, чем доступных операций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on_step;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on_step;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MaxLengthChain(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 = 0;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пройтись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всем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цепям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(List_chains[i].Contains(operation))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если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цепь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содержит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операцию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длина от операции до конца цепи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len = List_chains[i].Count - (List_chains[i].IndexOf(operation) + 1); 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(max &lt; len)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max = len;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Check_predecessors(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//проверить всех предшественников, все ли они распранированы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predesessors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 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Find_index(List_chains[i], operation);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index--;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(index &gt;= 0)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predesessors.Add(List_chains_ready_for_step[i][index]);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проверить в списке на наличие хоть одного нераспланированного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check = !predesessors.Contains(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Find_index(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-1;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(L[i] ==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index = i;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Find_index(</w:t>
      </w:r>
      <w:r w:rsidRPr="0045000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L,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-1;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L.Count; i++)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(L[i] == operation)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index = i;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5000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5000B" w:rsidRPr="0045000B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8D154D" w:rsidRPr="00A034D7" w:rsidRDefault="0045000B" w:rsidP="004500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45000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FD1176" w:rsidRPr="00A034D7" w:rsidRDefault="00FD1176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br w:type="page"/>
      </w:r>
    </w:p>
    <w:p w:rsidR="00C129E6" w:rsidRPr="00706FEB" w:rsidRDefault="0045000B" w:rsidP="00C129E6">
      <w:pPr>
        <w:pStyle w:val="3"/>
        <w:rPr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6704" behindDoc="0" locked="0" layoutInCell="1" allowOverlap="1" wp14:anchorId="49051C1B" wp14:editId="64141877">
            <wp:simplePos x="0" y="0"/>
            <wp:positionH relativeFrom="column">
              <wp:posOffset>-871220</wp:posOffset>
            </wp:positionH>
            <wp:positionV relativeFrom="paragraph">
              <wp:posOffset>274320</wp:posOffset>
            </wp:positionV>
            <wp:extent cx="7522210" cy="34232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00B">
        <w:rPr>
          <w:lang w:eastAsia="ru-RU" w:bidi="ar-SA"/>
        </w:rPr>
        <w:t xml:space="preserve"> </w:t>
      </w:r>
      <w:r w:rsidR="00C129E6">
        <w:rPr>
          <w:lang w:val="ru-RU" w:eastAsia="ru-RU" w:bidi="ar-SA"/>
        </w:rPr>
        <w:t>Скриншоты</w:t>
      </w:r>
      <w:r w:rsidR="00C129E6" w:rsidRPr="00706FEB">
        <w:rPr>
          <w:lang w:eastAsia="ru-RU" w:bidi="ar-SA"/>
        </w:rPr>
        <w:t xml:space="preserve"> </w:t>
      </w:r>
      <w:r w:rsidR="00C129E6">
        <w:rPr>
          <w:lang w:val="ru-RU" w:eastAsia="ru-RU" w:bidi="ar-SA"/>
        </w:rPr>
        <w:t>результатов</w:t>
      </w:r>
    </w:p>
    <w:p w:rsidR="00706FEB" w:rsidRDefault="00706FEB" w:rsidP="008E34F0">
      <w:pPr>
        <w:ind w:firstLine="0"/>
        <w:jc w:val="center"/>
        <w:rPr>
          <w:lang w:eastAsia="ru-RU" w:bidi="ar-SA"/>
        </w:rPr>
      </w:pPr>
    </w:p>
    <w:p w:rsidR="008E34F0" w:rsidRPr="00706FEB" w:rsidRDefault="0045000B" w:rsidP="008E34F0">
      <w:pPr>
        <w:ind w:firstLine="0"/>
        <w:jc w:val="center"/>
        <w:rPr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40FFA2C" wp14:editId="7B2CF1A9">
            <wp:extent cx="33813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Pr="000C75A6" w:rsidRDefault="00706FEB" w:rsidP="00C129E6">
      <w:pPr>
        <w:pStyle w:val="2"/>
        <w:rPr>
          <w:i w:val="0"/>
          <w:lang w:val="ru-RU"/>
        </w:rPr>
      </w:pPr>
      <w:r w:rsidRPr="000C75A6">
        <w:rPr>
          <w:i w:val="0"/>
          <w:lang w:val="ru-RU"/>
        </w:rPr>
        <w:t xml:space="preserve"> </w:t>
      </w:r>
      <w:r w:rsidR="00C129E6" w:rsidRPr="003B448C">
        <w:rPr>
          <w:i w:val="0"/>
          <w:lang w:val="ru-RU"/>
        </w:rPr>
        <w:t>Вывод</w:t>
      </w:r>
    </w:p>
    <w:p w:rsidR="00C129E6" w:rsidRPr="00C129E6" w:rsidRDefault="00706FEB" w:rsidP="00C129E6">
      <w:pPr>
        <w:rPr>
          <w:lang w:val="ru-RU"/>
        </w:rPr>
      </w:pPr>
      <w:r>
        <w:rPr>
          <w:lang w:val="ru-RU"/>
        </w:rPr>
        <w:t xml:space="preserve">Изучен стратегия планирования </w:t>
      </w:r>
      <w:r w:rsidR="0045000B">
        <w:t>MS</w:t>
      </w:r>
      <w:r w:rsidR="0045000B" w:rsidRPr="00E1376D">
        <w:rPr>
          <w:lang w:val="ru-RU"/>
        </w:rPr>
        <w:t>-</w:t>
      </w:r>
      <w:r w:rsidR="00FD1176">
        <w:t>LS</w:t>
      </w:r>
      <w:r w:rsidR="00FD1176" w:rsidRPr="00FD1176">
        <w:rPr>
          <w:lang w:val="ru-RU"/>
        </w:rPr>
        <w:t>–</w:t>
      </w:r>
      <w:r>
        <w:t>ASAP</w:t>
      </w:r>
      <w:r w:rsidR="00EA2371" w:rsidRPr="003B448C">
        <w:rPr>
          <w:lang w:val="ru-RU"/>
        </w:rPr>
        <w:t>.</w:t>
      </w:r>
    </w:p>
    <w:sectPr w:rsidR="00C129E6" w:rsidRPr="00C129E6" w:rsidSect="00FE5357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83A" w:rsidRDefault="0082183A">
      <w:r>
        <w:separator/>
      </w:r>
    </w:p>
  </w:endnote>
  <w:endnote w:type="continuationSeparator" w:id="0">
    <w:p w:rsidR="0082183A" w:rsidRDefault="0082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526" w:rsidRDefault="00C23526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1376D">
      <w:rPr>
        <w:rStyle w:val="a8"/>
        <w:noProof/>
      </w:rPr>
      <w:t>15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526" w:rsidRDefault="00C23526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1376D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83A" w:rsidRDefault="0082183A">
      <w:r>
        <w:separator/>
      </w:r>
    </w:p>
  </w:footnote>
  <w:footnote w:type="continuationSeparator" w:id="0">
    <w:p w:rsidR="0082183A" w:rsidRDefault="00821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526" w:rsidRPr="0063471C" w:rsidRDefault="00C23526" w:rsidP="00634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15495"/>
    <w:multiLevelType w:val="hybridMultilevel"/>
    <w:tmpl w:val="98D23176"/>
    <w:lvl w:ilvl="0" w:tplc="36FE2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C793F42"/>
    <w:multiLevelType w:val="hybridMultilevel"/>
    <w:tmpl w:val="ECC28150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129F18B2"/>
    <w:multiLevelType w:val="hybridMultilevel"/>
    <w:tmpl w:val="81286F4E"/>
    <w:lvl w:ilvl="0" w:tplc="6BDC40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A657C7"/>
    <w:multiLevelType w:val="hybridMultilevel"/>
    <w:tmpl w:val="76CC1614"/>
    <w:lvl w:ilvl="0" w:tplc="3C26E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92D58AD"/>
    <w:multiLevelType w:val="hybridMultilevel"/>
    <w:tmpl w:val="546ABE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33E876A4"/>
    <w:multiLevelType w:val="hybridMultilevel"/>
    <w:tmpl w:val="A934B9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98708F9"/>
    <w:multiLevelType w:val="hybridMultilevel"/>
    <w:tmpl w:val="445A7C90"/>
    <w:lvl w:ilvl="0" w:tplc="252669A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F12F8F"/>
    <w:multiLevelType w:val="hybridMultilevel"/>
    <w:tmpl w:val="7BA27708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8">
    <w:nsid w:val="57521D20"/>
    <w:multiLevelType w:val="hybridMultilevel"/>
    <w:tmpl w:val="0F441332"/>
    <w:lvl w:ilvl="0" w:tplc="BB4A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48E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F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E6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9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A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CB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F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E0A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F67697"/>
    <w:multiLevelType w:val="hybridMultilevel"/>
    <w:tmpl w:val="9012AE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>
    <w:nsid w:val="78551A94"/>
    <w:multiLevelType w:val="hybridMultilevel"/>
    <w:tmpl w:val="662063BC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7DE92DE1"/>
    <w:multiLevelType w:val="hybridMultilevel"/>
    <w:tmpl w:val="8B945392"/>
    <w:lvl w:ilvl="0" w:tplc="59324F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A26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F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2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2C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6F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9C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6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0"/>
  </w:num>
  <w:num w:numId="13">
    <w:abstractNumId w:val="13"/>
  </w:num>
  <w:num w:numId="14">
    <w:abstractNumId w:val="12"/>
  </w:num>
  <w:num w:numId="15">
    <w:abstractNumId w:val="22"/>
  </w:num>
  <w:num w:numId="16">
    <w:abstractNumId w:val="18"/>
  </w:num>
  <w:num w:numId="17">
    <w:abstractNumId w:val="11"/>
  </w:num>
  <w:num w:numId="18">
    <w:abstractNumId w:val="14"/>
  </w:num>
  <w:num w:numId="19">
    <w:abstractNumId w:val="10"/>
  </w:num>
  <w:num w:numId="20">
    <w:abstractNumId w:val="17"/>
  </w:num>
  <w:num w:numId="21">
    <w:abstractNumId w:val="19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81"/>
  <w:drawingGridVerticalSpacing w:val="181"/>
  <w:doNotUseMarginsForDrawingGridOrigin/>
  <w:drawingGridHorizontalOrigin w:val="1418"/>
  <w:drawingGridVerticalOrigin w:val="1134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8E4"/>
    <w:rsid w:val="00025C6E"/>
    <w:rsid w:val="00071F9D"/>
    <w:rsid w:val="00092BE1"/>
    <w:rsid w:val="000B31EA"/>
    <w:rsid w:val="000C75A6"/>
    <w:rsid w:val="000E7FBD"/>
    <w:rsid w:val="000F51B2"/>
    <w:rsid w:val="00100B8C"/>
    <w:rsid w:val="00106C5B"/>
    <w:rsid w:val="00116869"/>
    <w:rsid w:val="001301AD"/>
    <w:rsid w:val="001437EA"/>
    <w:rsid w:val="00164666"/>
    <w:rsid w:val="001A6E49"/>
    <w:rsid w:val="001B1622"/>
    <w:rsid w:val="001C70DE"/>
    <w:rsid w:val="00200BB8"/>
    <w:rsid w:val="002073A5"/>
    <w:rsid w:val="0024704A"/>
    <w:rsid w:val="002A7BCD"/>
    <w:rsid w:val="002C1506"/>
    <w:rsid w:val="002C61E0"/>
    <w:rsid w:val="002D0388"/>
    <w:rsid w:val="003128E4"/>
    <w:rsid w:val="003503DB"/>
    <w:rsid w:val="003876CE"/>
    <w:rsid w:val="00396D24"/>
    <w:rsid w:val="003B448C"/>
    <w:rsid w:val="0045000B"/>
    <w:rsid w:val="004C2E12"/>
    <w:rsid w:val="004D3C3F"/>
    <w:rsid w:val="004D434D"/>
    <w:rsid w:val="0055377E"/>
    <w:rsid w:val="005B69F9"/>
    <w:rsid w:val="005C77B8"/>
    <w:rsid w:val="005E4CEC"/>
    <w:rsid w:val="00615486"/>
    <w:rsid w:val="00624514"/>
    <w:rsid w:val="0063471C"/>
    <w:rsid w:val="00663808"/>
    <w:rsid w:val="0067312A"/>
    <w:rsid w:val="006A0C9A"/>
    <w:rsid w:val="006A7A76"/>
    <w:rsid w:val="006C72B8"/>
    <w:rsid w:val="006F2B50"/>
    <w:rsid w:val="00706FEB"/>
    <w:rsid w:val="00731FCF"/>
    <w:rsid w:val="00737CE9"/>
    <w:rsid w:val="007648CE"/>
    <w:rsid w:val="007A238E"/>
    <w:rsid w:val="007C11D2"/>
    <w:rsid w:val="007F3E38"/>
    <w:rsid w:val="0082183A"/>
    <w:rsid w:val="00843213"/>
    <w:rsid w:val="0084495A"/>
    <w:rsid w:val="00864ADF"/>
    <w:rsid w:val="008C2CDF"/>
    <w:rsid w:val="008D154D"/>
    <w:rsid w:val="008E34F0"/>
    <w:rsid w:val="009A723F"/>
    <w:rsid w:val="009F5EF6"/>
    <w:rsid w:val="00A034D7"/>
    <w:rsid w:val="00A0417B"/>
    <w:rsid w:val="00A04B0B"/>
    <w:rsid w:val="00A52811"/>
    <w:rsid w:val="00A633CD"/>
    <w:rsid w:val="00A77D85"/>
    <w:rsid w:val="00AA1889"/>
    <w:rsid w:val="00B07E7F"/>
    <w:rsid w:val="00B83637"/>
    <w:rsid w:val="00BC7818"/>
    <w:rsid w:val="00C129E6"/>
    <w:rsid w:val="00C15FDF"/>
    <w:rsid w:val="00C23526"/>
    <w:rsid w:val="00D44D71"/>
    <w:rsid w:val="00D50212"/>
    <w:rsid w:val="00D50589"/>
    <w:rsid w:val="00D716E3"/>
    <w:rsid w:val="00D8769E"/>
    <w:rsid w:val="00DE47BF"/>
    <w:rsid w:val="00DF4EA4"/>
    <w:rsid w:val="00E1376D"/>
    <w:rsid w:val="00E15115"/>
    <w:rsid w:val="00E8679B"/>
    <w:rsid w:val="00EA2371"/>
    <w:rsid w:val="00EB1861"/>
    <w:rsid w:val="00F16C70"/>
    <w:rsid w:val="00F40054"/>
    <w:rsid w:val="00F509C1"/>
    <w:rsid w:val="00F668CF"/>
    <w:rsid w:val="00FA6145"/>
    <w:rsid w:val="00FD1176"/>
    <w:rsid w:val="00FD77A7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A2EBA28-7D46-4A0C-AB19-31F19A0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2C15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506"/>
    <w:rPr>
      <w:rFonts w:ascii="Tahoma" w:hAnsi="Tahoma" w:cs="Tahoma"/>
      <w:sz w:val="16"/>
      <w:szCs w:val="16"/>
      <w:lang w:val="en-US" w:eastAsia="en-US" w:bidi="en-US"/>
    </w:rPr>
  </w:style>
  <w:style w:type="paragraph" w:styleId="ac">
    <w:name w:val="List Paragraph"/>
    <w:basedOn w:val="a"/>
    <w:uiPriority w:val="34"/>
    <w:qFormat/>
    <w:rsid w:val="000F51B2"/>
    <w:pPr>
      <w:ind w:left="720" w:firstLine="0"/>
      <w:contextualSpacing/>
      <w:jc w:val="left"/>
    </w:pPr>
    <w:rPr>
      <w:sz w:val="24"/>
      <w:lang w:val="ru-RU" w:eastAsia="ru-RU" w:bidi="ar-SA"/>
    </w:rPr>
  </w:style>
  <w:style w:type="character" w:styleId="ad">
    <w:name w:val="Placeholder Text"/>
    <w:basedOn w:val="a0"/>
    <w:uiPriority w:val="99"/>
    <w:semiHidden/>
    <w:rsid w:val="00A04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ex\Programs\&#1054;&#1054;&#1055;\&#1054;&#1054;&#1055;\&#1064;&#1072;&#1073;&#1083;&#1086;&#1085;%20&#1083;&#1072;&#1073;&#1086;&#1088;&#1072;&#1090;&#1086;&#1088;&#1085;&#1086;&#1081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302F-9095-4D58-89BF-673058F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ООП.dotx</Template>
  <TotalTime>375</TotalTime>
  <Pages>15</Pages>
  <Words>4058</Words>
  <Characters>23135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Факультет информационных технологий и робототехники</vt:lpstr>
      <vt:lpstr>Лабораторная работа 4. Программная реализация и экспериментальное исследование с</vt:lpstr>
      <vt:lpstr>    Задание </vt:lpstr>
      <vt:lpstr>        Код программы</vt:lpstr>
      <vt:lpstr>        / Скриншоты результатов</vt:lpstr>
      <vt:lpstr>    Вывод</vt:lpstr>
    </vt:vector>
  </TitlesOfParts>
  <Company>БНТУ</Company>
  <LinksUpToDate>false</LinksUpToDate>
  <CharactersWithSpaces>27139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Alexandr_Admin</dc:creator>
  <cp:lastModifiedBy>Alex</cp:lastModifiedBy>
  <cp:revision>31</cp:revision>
  <cp:lastPrinted>1899-12-31T21:00:00Z</cp:lastPrinted>
  <dcterms:created xsi:type="dcterms:W3CDTF">2015-09-23T12:12:00Z</dcterms:created>
  <dcterms:modified xsi:type="dcterms:W3CDTF">2017-04-11T11:13:00Z</dcterms:modified>
</cp:coreProperties>
</file>